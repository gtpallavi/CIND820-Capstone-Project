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 w:val="0"/>
          <w:spacing w:val="0"/>
          <w:kern w:val="0"/>
          <w:sz w:val="22"/>
          <w:szCs w:val="24"/>
        </w:rPr>
        <w:id w:val="-912861098"/>
        <w:docPartObj>
          <w:docPartGallery w:val="Cover Pages"/>
          <w:docPartUnique/>
        </w:docPartObj>
      </w:sdtPr>
      <w:sdtEndPr/>
      <w:sdtContent>
        <w:p w14:paraId="69E5B523" w14:textId="4817E878" w:rsidR="001D3D92" w:rsidRDefault="00D70AA0" w:rsidP="00D70AA0">
          <w:pPr>
            <w:pStyle w:val="Title"/>
            <w:ind w:right="1705"/>
          </w:pPr>
          <w:r>
            <w:rPr>
              <w:noProof/>
              <w:lang w:val="en-US"/>
            </w:rPr>
            <w:drawing>
              <wp:anchor distT="0" distB="0" distL="114300" distR="114300" simplePos="0" relativeHeight="251658240" behindDoc="1" locked="0" layoutInCell="1" allowOverlap="1" wp14:anchorId="77A8C6FB" wp14:editId="20E676EF">
                <wp:simplePos x="0" y="0"/>
                <wp:positionH relativeFrom="page">
                  <wp:posOffset>0</wp:posOffset>
                </wp:positionH>
                <wp:positionV relativeFrom="paragraph">
                  <wp:posOffset>-1362075</wp:posOffset>
                </wp:positionV>
                <wp:extent cx="7772400" cy="10058400"/>
                <wp:effectExtent l="0" t="0" r="0" b="0"/>
                <wp:wrapNone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RyersonReportCover7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3D5870">
            <w:t xml:space="preserve">Capstone Project </w:t>
          </w:r>
          <w:r w:rsidR="006F2A59">
            <w:t xml:space="preserve">- </w:t>
          </w:r>
          <w:r w:rsidR="003D5870">
            <w:t>CIND820</w:t>
          </w:r>
        </w:p>
        <w:p w14:paraId="2C62E9AA" w14:textId="43B0DCDE" w:rsidR="001D3D92" w:rsidRPr="00595F22" w:rsidRDefault="00EC4E5C" w:rsidP="00D70AA0">
          <w:pPr>
            <w:pStyle w:val="Subtitle"/>
            <w:ind w:right="1705"/>
          </w:pPr>
          <w:r>
            <w:t>Initial Results</w:t>
          </w:r>
        </w:p>
        <w:p w14:paraId="69AAF273" w14:textId="77777777" w:rsidR="001D3D92" w:rsidRDefault="001D3D92">
          <w:pPr>
            <w:spacing w:after="0" w:line="240" w:lineRule="auto"/>
            <w:rPr>
              <w:b/>
              <w:spacing w:val="-10"/>
              <w:kern w:val="28"/>
              <w:sz w:val="56"/>
              <w:szCs w:val="56"/>
            </w:rPr>
          </w:pPr>
          <w:r>
            <w:rPr>
              <w:spacing w:val="-10"/>
              <w:kern w:val="28"/>
              <w:sz w:val="56"/>
              <w:szCs w:val="56"/>
            </w:rPr>
            <w:br w:type="page"/>
          </w:r>
        </w:p>
      </w:sdtContent>
    </w:sdt>
    <w:p w14:paraId="62A67E9C" w14:textId="32F49B07" w:rsidR="00A91FAC" w:rsidRPr="004D7933" w:rsidRDefault="00AD3130" w:rsidP="00A91FAC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Identifying Trends and </w:t>
      </w:r>
      <w:r w:rsidR="00A91FAC" w:rsidRPr="004D7933">
        <w:rPr>
          <w:sz w:val="36"/>
          <w:szCs w:val="36"/>
        </w:rPr>
        <w:t xml:space="preserve">Sentiment </w:t>
      </w:r>
      <w:r>
        <w:rPr>
          <w:sz w:val="36"/>
          <w:szCs w:val="36"/>
        </w:rPr>
        <w:t xml:space="preserve">in </w:t>
      </w:r>
      <w:r w:rsidR="00A91FAC" w:rsidRPr="004D7933">
        <w:rPr>
          <w:sz w:val="36"/>
          <w:szCs w:val="36"/>
        </w:rPr>
        <w:t>Twitter Data</w:t>
      </w:r>
    </w:p>
    <w:p w14:paraId="28541305" w14:textId="77777777" w:rsidR="00A91FAC" w:rsidRDefault="00A91FAC" w:rsidP="00A91FAC">
      <w:pPr>
        <w:pStyle w:val="Subtitle"/>
        <w:jc w:val="center"/>
        <w:rPr>
          <w:rFonts w:asciiTheme="minorHAnsi" w:hAnsiTheme="minorHAnsi" w:cstheme="minorHAnsi"/>
          <w:sz w:val="32"/>
          <w:szCs w:val="32"/>
        </w:rPr>
      </w:pPr>
    </w:p>
    <w:p w14:paraId="3C6A7352" w14:textId="77777777" w:rsidR="00A91FAC" w:rsidRPr="0050012F" w:rsidRDefault="00A91FAC" w:rsidP="00A91FAC">
      <w:pPr>
        <w:pStyle w:val="Subtitle"/>
        <w:jc w:val="center"/>
        <w:rPr>
          <w:rFonts w:asciiTheme="minorHAnsi" w:hAnsiTheme="minorHAnsi" w:cstheme="minorHAnsi"/>
          <w:sz w:val="32"/>
          <w:szCs w:val="32"/>
        </w:rPr>
      </w:pPr>
      <w:r w:rsidRPr="0050012F">
        <w:rPr>
          <w:rFonts w:asciiTheme="minorHAnsi" w:hAnsiTheme="minorHAnsi" w:cstheme="minorHAnsi"/>
          <w:sz w:val="32"/>
          <w:szCs w:val="32"/>
        </w:rPr>
        <w:t>Name: Pallavi Thirunavukarasu</w:t>
      </w:r>
    </w:p>
    <w:p w14:paraId="5AD6D5B9" w14:textId="77777777" w:rsidR="00A91FAC" w:rsidRPr="0050012F" w:rsidRDefault="00A91FAC" w:rsidP="00A91FAC">
      <w:pPr>
        <w:pStyle w:val="Subtitle"/>
        <w:jc w:val="center"/>
        <w:rPr>
          <w:rFonts w:asciiTheme="minorHAnsi" w:hAnsiTheme="minorHAnsi" w:cstheme="minorHAnsi"/>
          <w:sz w:val="32"/>
          <w:szCs w:val="32"/>
        </w:rPr>
      </w:pPr>
      <w:r w:rsidRPr="0050012F">
        <w:rPr>
          <w:rFonts w:asciiTheme="minorHAnsi" w:hAnsiTheme="minorHAnsi" w:cstheme="minorHAnsi"/>
          <w:sz w:val="32"/>
          <w:szCs w:val="32"/>
        </w:rPr>
        <w:t>Student Number: 501114919</w:t>
      </w:r>
    </w:p>
    <w:p w14:paraId="7ED1F83D" w14:textId="3BB65D3F" w:rsidR="00A91FAC" w:rsidRPr="0050012F" w:rsidRDefault="00A91FAC" w:rsidP="00A91FAC">
      <w:pPr>
        <w:pStyle w:val="Subtitle"/>
        <w:jc w:val="center"/>
        <w:rPr>
          <w:rFonts w:asciiTheme="minorHAnsi" w:hAnsiTheme="minorHAnsi" w:cstheme="minorHAnsi"/>
          <w:sz w:val="32"/>
          <w:szCs w:val="32"/>
        </w:rPr>
      </w:pPr>
      <w:r w:rsidRPr="0050012F">
        <w:rPr>
          <w:rFonts w:asciiTheme="minorHAnsi" w:hAnsiTheme="minorHAnsi" w:cstheme="minorHAnsi"/>
          <w:sz w:val="32"/>
          <w:szCs w:val="32"/>
        </w:rPr>
        <w:t xml:space="preserve">Supervisor: </w:t>
      </w:r>
      <w:r w:rsidR="0092085E">
        <w:rPr>
          <w:rFonts w:asciiTheme="minorHAnsi" w:hAnsiTheme="minorHAnsi" w:cstheme="minorHAnsi"/>
          <w:sz w:val="32"/>
          <w:szCs w:val="32"/>
        </w:rPr>
        <w:t>Dr Ceni Babaoglu</w:t>
      </w:r>
    </w:p>
    <w:p w14:paraId="582D3ACA" w14:textId="12BF9B66" w:rsidR="00A91FAC" w:rsidRPr="0050012F" w:rsidRDefault="00A91FAC" w:rsidP="00A91FAC">
      <w:pPr>
        <w:pStyle w:val="Subtitle"/>
        <w:jc w:val="center"/>
        <w:rPr>
          <w:rFonts w:asciiTheme="minorHAnsi" w:hAnsiTheme="minorHAnsi" w:cstheme="minorHAnsi"/>
          <w:sz w:val="32"/>
          <w:szCs w:val="32"/>
        </w:rPr>
      </w:pPr>
      <w:r w:rsidRPr="0050012F">
        <w:rPr>
          <w:rFonts w:asciiTheme="minorHAnsi" w:hAnsiTheme="minorHAnsi" w:cstheme="minorHAnsi"/>
          <w:sz w:val="32"/>
          <w:szCs w:val="32"/>
        </w:rPr>
        <w:t xml:space="preserve">Date: </w:t>
      </w:r>
      <w:r w:rsidR="00EC4E5C">
        <w:rPr>
          <w:rFonts w:asciiTheme="minorHAnsi" w:hAnsiTheme="minorHAnsi" w:cstheme="minorHAnsi"/>
          <w:sz w:val="32"/>
          <w:szCs w:val="32"/>
        </w:rPr>
        <w:t>March 07</w:t>
      </w:r>
      <w:r w:rsidRPr="0050012F">
        <w:rPr>
          <w:rFonts w:asciiTheme="minorHAnsi" w:hAnsiTheme="minorHAnsi" w:cstheme="minorHAnsi"/>
          <w:sz w:val="32"/>
          <w:szCs w:val="32"/>
        </w:rPr>
        <w:t>, 2022</w:t>
      </w:r>
    </w:p>
    <w:p w14:paraId="458BAAEE" w14:textId="77777777" w:rsidR="00A91FAC" w:rsidRDefault="00A91FAC">
      <w:pPr>
        <w:spacing w:after="0" w:line="240" w:lineRule="auto"/>
        <w:rPr>
          <w:rFonts w:eastAsiaTheme="majorEastAsia" w:cstheme="majorBidi"/>
          <w:b/>
          <w:sz w:val="36"/>
          <w:szCs w:val="32"/>
          <w:lang w:val="en-US"/>
        </w:rPr>
      </w:pPr>
      <w:r>
        <w:br w:type="page"/>
      </w:r>
    </w:p>
    <w:p w14:paraId="5E2421DB" w14:textId="5A353052" w:rsidR="00D065B3" w:rsidRPr="007D430C" w:rsidRDefault="00D065B3" w:rsidP="00EF409F">
      <w:pPr>
        <w:pStyle w:val="TOCHeading"/>
      </w:pPr>
      <w:r>
        <w:t>Table of Contents</w:t>
      </w:r>
    </w:p>
    <w:p w14:paraId="142A3F9A" w14:textId="6122D945" w:rsidR="00E238C2" w:rsidRDefault="00A11CB1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US"/>
        </w:rPr>
      </w:pPr>
      <w:r>
        <w:rPr>
          <w:bCs/>
        </w:rPr>
        <w:fldChar w:fldCharType="begin"/>
      </w:r>
      <w:r w:rsidR="009B7998">
        <w:rPr>
          <w:bCs/>
        </w:rPr>
        <w:instrText xml:space="preserve"> TOC \o "1-3" \h \z \u </w:instrText>
      </w:r>
      <w:r>
        <w:rPr>
          <w:bCs/>
        </w:rPr>
        <w:fldChar w:fldCharType="separate"/>
      </w:r>
      <w:hyperlink w:anchor="_Toc97583259" w:history="1">
        <w:r w:rsidR="00E238C2" w:rsidRPr="00BB205E">
          <w:rPr>
            <w:rStyle w:val="Hyperlink"/>
            <w:noProof/>
          </w:rPr>
          <w:t>Initial Results</w:t>
        </w:r>
        <w:r w:rsidR="00E238C2">
          <w:rPr>
            <w:noProof/>
            <w:webHidden/>
          </w:rPr>
          <w:tab/>
        </w:r>
        <w:r w:rsidR="00E238C2">
          <w:rPr>
            <w:noProof/>
            <w:webHidden/>
          </w:rPr>
          <w:fldChar w:fldCharType="begin"/>
        </w:r>
        <w:r w:rsidR="00E238C2">
          <w:rPr>
            <w:noProof/>
            <w:webHidden/>
          </w:rPr>
          <w:instrText xml:space="preserve"> PAGEREF _Toc97583259 \h </w:instrText>
        </w:r>
        <w:r w:rsidR="00E238C2">
          <w:rPr>
            <w:noProof/>
            <w:webHidden/>
          </w:rPr>
        </w:r>
        <w:r w:rsidR="00E238C2">
          <w:rPr>
            <w:noProof/>
            <w:webHidden/>
          </w:rPr>
          <w:fldChar w:fldCharType="separate"/>
        </w:r>
        <w:r w:rsidR="00E238C2">
          <w:rPr>
            <w:noProof/>
            <w:webHidden/>
          </w:rPr>
          <w:t>3</w:t>
        </w:r>
        <w:r w:rsidR="00E238C2">
          <w:rPr>
            <w:noProof/>
            <w:webHidden/>
          </w:rPr>
          <w:fldChar w:fldCharType="end"/>
        </w:r>
      </w:hyperlink>
    </w:p>
    <w:p w14:paraId="33D6BE5A" w14:textId="0F5A1125" w:rsidR="00E238C2" w:rsidRDefault="00E238C2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97583260" w:history="1">
        <w:r w:rsidRPr="00BB205E">
          <w:rPr>
            <w:rStyle w:val="Hyperlink"/>
            <w:noProof/>
          </w:rPr>
          <w:t>Data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516081" w14:textId="3FC637DC" w:rsidR="00E238C2" w:rsidRDefault="00E238C2">
      <w:pPr>
        <w:pStyle w:val="TOC3"/>
        <w:tabs>
          <w:tab w:val="right" w:leader="dot" w:pos="9350"/>
        </w:tabs>
        <w:rPr>
          <w:rFonts w:asciiTheme="minorHAnsi" w:hAnsiTheme="minorHAnsi"/>
          <w:noProof/>
          <w:szCs w:val="22"/>
          <w:lang w:val="en-US"/>
        </w:rPr>
      </w:pPr>
      <w:hyperlink w:anchor="_Toc97583261" w:history="1">
        <w:r w:rsidRPr="00BB205E">
          <w:rPr>
            <w:rStyle w:val="Hyperlink"/>
            <w:noProof/>
            <w:shd w:val="clear" w:color="auto" w:fill="FFFFFF"/>
            <w:lang w:val="en-US"/>
          </w:rPr>
          <w:t>Overview of the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F01E96" w14:textId="3258A99A" w:rsidR="00E238C2" w:rsidRDefault="00E238C2">
      <w:pPr>
        <w:pStyle w:val="TOC3"/>
        <w:tabs>
          <w:tab w:val="right" w:leader="dot" w:pos="9350"/>
        </w:tabs>
        <w:rPr>
          <w:rFonts w:asciiTheme="minorHAnsi" w:hAnsiTheme="minorHAnsi"/>
          <w:noProof/>
          <w:szCs w:val="22"/>
          <w:lang w:val="en-US"/>
        </w:rPr>
      </w:pPr>
      <w:hyperlink w:anchor="_Toc97583262" w:history="1">
        <w:r w:rsidRPr="00BB205E">
          <w:rPr>
            <w:rStyle w:val="Hyperlink"/>
            <w:noProof/>
            <w:shd w:val="clear" w:color="auto" w:fill="FFFFFF"/>
          </w:rPr>
          <w:t>Missing 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D245A6" w14:textId="2AF329BF" w:rsidR="00E238C2" w:rsidRDefault="00E238C2">
      <w:pPr>
        <w:pStyle w:val="TOC3"/>
        <w:tabs>
          <w:tab w:val="right" w:leader="dot" w:pos="9350"/>
        </w:tabs>
        <w:rPr>
          <w:rFonts w:asciiTheme="minorHAnsi" w:hAnsiTheme="minorHAnsi"/>
          <w:noProof/>
          <w:szCs w:val="22"/>
          <w:lang w:val="en-US"/>
        </w:rPr>
      </w:pPr>
      <w:hyperlink w:anchor="_Toc97583263" w:history="1">
        <w:r w:rsidRPr="00BB205E">
          <w:rPr>
            <w:rStyle w:val="Hyperlink"/>
            <w:noProof/>
          </w:rPr>
          <w:t>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C6AD05" w14:textId="23A54BCD" w:rsidR="00E238C2" w:rsidRDefault="00E238C2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97583264" w:history="1">
        <w:r w:rsidRPr="00BB205E">
          <w:rPr>
            <w:rStyle w:val="Hyperlink"/>
            <w:noProof/>
          </w:rPr>
          <w:t>Data Visualization and Summarization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E8901A" w14:textId="65123AE3" w:rsidR="00E238C2" w:rsidRDefault="00E238C2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97583265" w:history="1">
        <w:r w:rsidRPr="00BB205E">
          <w:rPr>
            <w:rStyle w:val="Hyperlink"/>
            <w:noProof/>
          </w:rPr>
          <w:t>Data Cleaning and 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ED2CE2" w14:textId="3BB0BC7A" w:rsidR="00E238C2" w:rsidRDefault="00E238C2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97583266" w:history="1">
        <w:r w:rsidRPr="00BB205E">
          <w:rPr>
            <w:rStyle w:val="Hyperlink"/>
            <w:noProof/>
          </w:rPr>
          <w:t>Model and 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_Toc97583266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6ECF26" w14:textId="5CDFA242" w:rsidR="00811FE5" w:rsidRDefault="00A11CB1" w:rsidP="006C2040">
      <w:pPr>
        <w:sectPr w:rsidR="00811FE5" w:rsidSect="000C6039">
          <w:headerReference w:type="default" r:id="rId9"/>
          <w:pgSz w:w="12240" w:h="15840"/>
          <w:pgMar w:top="2160" w:right="1440" w:bottom="2070" w:left="1440" w:header="709" w:footer="1003" w:gutter="0"/>
          <w:pgNumType w:start="1"/>
          <w:cols w:space="708"/>
          <w:titlePg/>
          <w:docGrid w:linePitch="360"/>
        </w:sectPr>
      </w:pPr>
      <w:r>
        <w:rPr>
          <w:rFonts w:eastAsiaTheme="majorEastAsia" w:cstheme="majorBidi"/>
          <w:b/>
          <w:bCs/>
          <w:color w:val="000000" w:themeColor="text1"/>
          <w:sz w:val="24"/>
          <w:szCs w:val="26"/>
        </w:rPr>
        <w:fldChar w:fldCharType="end"/>
      </w:r>
    </w:p>
    <w:p w14:paraId="0416AC6F" w14:textId="6F0CF1ED" w:rsidR="0050012F" w:rsidRDefault="0097514A" w:rsidP="0097514A">
      <w:pPr>
        <w:pStyle w:val="Heading1"/>
      </w:pPr>
      <w:bookmarkStart w:id="0" w:name="_Toc97583259"/>
      <w:r>
        <w:t>Initial Results</w:t>
      </w:r>
      <w:bookmarkEnd w:id="0"/>
    </w:p>
    <w:p w14:paraId="3ABA6780" w14:textId="77777777" w:rsidR="0097514A" w:rsidRDefault="0097514A" w:rsidP="0097514A">
      <w:pPr>
        <w:rPr>
          <w:rFonts w:cs="Arial"/>
          <w:sz w:val="21"/>
          <w:szCs w:val="21"/>
          <w:shd w:val="clear" w:color="auto" w:fill="FFFFFF"/>
        </w:rPr>
      </w:pPr>
      <w:r>
        <w:t xml:space="preserve">The dataset to be used for obtaining the initial results is the dataset available at - </w:t>
      </w:r>
      <w:hyperlink r:id="rId10" w:history="1">
        <w:r w:rsidRPr="00C85A1A">
          <w:rPr>
            <w:rStyle w:val="Hyperlink"/>
            <w:lang w:val="en-US"/>
          </w:rPr>
          <w:t>https://www.kaggle.com/gpreda/covid19-tweets</w:t>
        </w:r>
      </w:hyperlink>
      <w:r>
        <w:t xml:space="preserve">.  </w:t>
      </w:r>
      <w:r>
        <w:rPr>
          <w:rFonts w:cs="Arial"/>
          <w:sz w:val="21"/>
          <w:szCs w:val="21"/>
          <w:shd w:val="clear" w:color="auto" w:fill="FFFFFF"/>
        </w:rPr>
        <w:t xml:space="preserve">These tweets were collected using Twitter API and a Python script. A query for this high-frequency hashtag (#covid19) was run on a daily basis for a certain time period, to collect a larger number of tweet samples. </w:t>
      </w:r>
    </w:p>
    <w:p w14:paraId="1C21693A" w14:textId="77777777" w:rsidR="0097514A" w:rsidRDefault="0097514A" w:rsidP="0097514A">
      <w:pPr>
        <w:rPr>
          <w:rFonts w:cs="Arial"/>
          <w:sz w:val="21"/>
          <w:szCs w:val="21"/>
          <w:shd w:val="clear" w:color="auto" w:fill="FFFFFF"/>
        </w:rPr>
      </w:pPr>
      <w:r>
        <w:rPr>
          <w:rFonts w:cs="Arial"/>
          <w:sz w:val="21"/>
          <w:szCs w:val="21"/>
          <w:shd w:val="clear" w:color="auto" w:fill="FFFFFF"/>
        </w:rPr>
        <w:t xml:space="preserve">This dataset consists of tweets in English covering dates from </w:t>
      </w:r>
      <w:r w:rsidRPr="006C17ED">
        <w:rPr>
          <w:rFonts w:cs="Arial"/>
          <w:sz w:val="21"/>
          <w:szCs w:val="21"/>
          <w:shd w:val="clear" w:color="auto" w:fill="FFFFFF"/>
        </w:rPr>
        <w:t>2020-02-29</w:t>
      </w:r>
      <w:r>
        <w:rPr>
          <w:rFonts w:cs="Arial"/>
          <w:sz w:val="21"/>
          <w:szCs w:val="21"/>
          <w:shd w:val="clear" w:color="auto" w:fill="FFFFFF"/>
        </w:rPr>
        <w:t xml:space="preserve"> </w:t>
      </w:r>
      <w:r w:rsidRPr="006C17ED">
        <w:rPr>
          <w:rFonts w:cs="Arial"/>
          <w:sz w:val="21"/>
          <w:szCs w:val="21"/>
          <w:shd w:val="clear" w:color="auto" w:fill="FFFFFF"/>
        </w:rPr>
        <w:t>to</w:t>
      </w:r>
      <w:r>
        <w:rPr>
          <w:rFonts w:cs="Arial"/>
          <w:sz w:val="21"/>
          <w:szCs w:val="21"/>
          <w:shd w:val="clear" w:color="auto" w:fill="FFFFFF"/>
        </w:rPr>
        <w:t xml:space="preserve"> </w:t>
      </w:r>
      <w:r w:rsidRPr="006C17ED">
        <w:rPr>
          <w:rFonts w:cs="Arial"/>
          <w:sz w:val="21"/>
          <w:szCs w:val="21"/>
          <w:shd w:val="clear" w:color="auto" w:fill="FFFFFF"/>
        </w:rPr>
        <w:t>2020-07-24</w:t>
      </w:r>
      <w:r>
        <w:rPr>
          <w:rFonts w:cs="Arial"/>
          <w:sz w:val="21"/>
          <w:szCs w:val="21"/>
          <w:shd w:val="clear" w:color="auto" w:fill="FFFFFF"/>
        </w:rPr>
        <w:t>. The tweets were downloaded from no specific region and are global. Retweets are not included in this dataset.</w:t>
      </w:r>
    </w:p>
    <w:p w14:paraId="7E89E871" w14:textId="259FE7F0" w:rsidR="00B855FD" w:rsidRDefault="00B855FD" w:rsidP="00B855FD">
      <w:pPr>
        <w:pStyle w:val="Heading2"/>
      </w:pPr>
      <w:bookmarkStart w:id="1" w:name="_Toc442773186"/>
      <w:bookmarkStart w:id="2" w:name="_Toc97583260"/>
      <w:r>
        <w:t>Data description</w:t>
      </w:r>
      <w:bookmarkEnd w:id="2"/>
    </w:p>
    <w:p w14:paraId="2230EAE5" w14:textId="48CE93BC" w:rsidR="007B1A3B" w:rsidRDefault="007B1A3B">
      <w:pPr>
        <w:spacing w:after="0" w:line="240" w:lineRule="auto"/>
        <w:rPr>
          <w:rFonts w:cs="Arial"/>
          <w:sz w:val="21"/>
          <w:szCs w:val="21"/>
          <w:shd w:val="clear" w:color="auto" w:fill="FFFFFF"/>
        </w:rPr>
      </w:pPr>
    </w:p>
    <w:p w14:paraId="1E76E715" w14:textId="5BAB343A" w:rsidR="00DF77B9" w:rsidRDefault="00441186" w:rsidP="00441186">
      <w:pPr>
        <w:rPr>
          <w:rFonts w:cs="Arial"/>
          <w:sz w:val="21"/>
          <w:szCs w:val="21"/>
          <w:shd w:val="clear" w:color="auto" w:fill="FFFFFF"/>
          <w:lang w:val="en-US"/>
        </w:rPr>
      </w:pPr>
      <w:r w:rsidRPr="00441186">
        <w:rPr>
          <w:rFonts w:cs="Arial"/>
          <w:sz w:val="21"/>
          <w:szCs w:val="21"/>
          <w:shd w:val="clear" w:color="auto" w:fill="FFFFFF"/>
          <w:lang w:val="en-US"/>
        </w:rPr>
        <w:t>There are 13 columns</w:t>
      </w:r>
      <w:r w:rsidR="00616993">
        <w:rPr>
          <w:rFonts w:cs="Arial"/>
          <w:sz w:val="21"/>
          <w:szCs w:val="21"/>
          <w:shd w:val="clear" w:color="auto" w:fill="FFFFFF"/>
          <w:lang w:val="en-US"/>
        </w:rPr>
        <w:t xml:space="preserve"> in this dataset</w:t>
      </w:r>
      <w:r w:rsidR="005054AE">
        <w:rPr>
          <w:rFonts w:cs="Arial"/>
          <w:sz w:val="21"/>
          <w:szCs w:val="21"/>
          <w:shd w:val="clear" w:color="auto" w:fill="FFFFFF"/>
          <w:lang w:val="en-US"/>
        </w:rPr>
        <w:t>:</w:t>
      </w:r>
    </w:p>
    <w:p w14:paraId="2CEDDF9F" w14:textId="5DE2589E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ser_name</w:t>
      </w:r>
      <w:r w:rsidR="00453AEE">
        <w:rPr>
          <w:rFonts w:cs="Arial"/>
          <w:sz w:val="21"/>
          <w:szCs w:val="21"/>
          <w:shd w:val="clear" w:color="auto" w:fill="FFFFFF"/>
          <w:lang w:val="en-US"/>
        </w:rPr>
        <w:t xml:space="preserve"> – Name of the user on twitter</w:t>
      </w:r>
    </w:p>
    <w:p w14:paraId="71025539" w14:textId="5E9B073E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ser_location</w:t>
      </w:r>
      <w:r w:rsidR="00453AEE">
        <w:rPr>
          <w:rFonts w:cs="Arial"/>
          <w:sz w:val="21"/>
          <w:szCs w:val="21"/>
          <w:shd w:val="clear" w:color="auto" w:fill="FFFFFF"/>
          <w:lang w:val="en-US"/>
        </w:rPr>
        <w:t xml:space="preserve"> - Location of the user</w:t>
      </w:r>
    </w:p>
    <w:p w14:paraId="5EF2124C" w14:textId="328EFB5E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ser_description</w:t>
      </w:r>
      <w:r w:rsidR="00453AEE">
        <w:rPr>
          <w:rFonts w:cs="Arial"/>
          <w:sz w:val="21"/>
          <w:szCs w:val="21"/>
          <w:shd w:val="clear" w:color="auto" w:fill="FFFFFF"/>
          <w:lang w:val="en-US"/>
        </w:rPr>
        <w:t xml:space="preserve"> – Description of the user on twitter</w:t>
      </w:r>
    </w:p>
    <w:p w14:paraId="7822ACA8" w14:textId="7AE217C0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ser_created</w:t>
      </w:r>
      <w:r w:rsidR="00453AEE">
        <w:rPr>
          <w:rFonts w:cs="Arial"/>
          <w:sz w:val="21"/>
          <w:szCs w:val="21"/>
          <w:shd w:val="clear" w:color="auto" w:fill="FFFFFF"/>
          <w:lang w:val="en-US"/>
        </w:rPr>
        <w:t xml:space="preserve"> </w:t>
      </w:r>
      <w:r w:rsidR="00080145">
        <w:rPr>
          <w:rFonts w:cs="Arial"/>
          <w:sz w:val="21"/>
          <w:szCs w:val="21"/>
          <w:shd w:val="clear" w:color="auto" w:fill="FFFFFF"/>
          <w:lang w:val="en-US"/>
        </w:rPr>
        <w:t>–</w:t>
      </w:r>
      <w:r w:rsidR="00453AEE">
        <w:rPr>
          <w:rFonts w:cs="Arial"/>
          <w:sz w:val="21"/>
          <w:szCs w:val="21"/>
          <w:shd w:val="clear" w:color="auto" w:fill="FFFFFF"/>
          <w:lang w:val="en-US"/>
        </w:rPr>
        <w:t xml:space="preserve"> </w:t>
      </w:r>
      <w:r w:rsidR="00080145">
        <w:rPr>
          <w:rFonts w:cs="Arial"/>
          <w:sz w:val="21"/>
          <w:szCs w:val="21"/>
          <w:shd w:val="clear" w:color="auto" w:fill="FFFFFF"/>
          <w:lang w:val="en-US"/>
        </w:rPr>
        <w:t>When the user was created</w:t>
      </w:r>
    </w:p>
    <w:p w14:paraId="3EA81CC1" w14:textId="3B184E07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ser_followers</w:t>
      </w:r>
      <w:r w:rsidR="00080145">
        <w:rPr>
          <w:rFonts w:cs="Arial"/>
          <w:sz w:val="21"/>
          <w:szCs w:val="21"/>
          <w:shd w:val="clear" w:color="auto" w:fill="FFFFFF"/>
          <w:lang w:val="en-US"/>
        </w:rPr>
        <w:t xml:space="preserve"> – Number of followers of this user</w:t>
      </w:r>
    </w:p>
    <w:p w14:paraId="52145104" w14:textId="0808B803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ser_friends</w:t>
      </w:r>
      <w:r w:rsidR="00080145">
        <w:rPr>
          <w:rFonts w:cs="Arial"/>
          <w:sz w:val="21"/>
          <w:szCs w:val="21"/>
          <w:shd w:val="clear" w:color="auto" w:fill="FFFFFF"/>
          <w:lang w:val="en-US"/>
        </w:rPr>
        <w:t xml:space="preserve"> – Number of friends of this user</w:t>
      </w:r>
    </w:p>
    <w:p w14:paraId="7C45C98F" w14:textId="293F687E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ser_favourites</w:t>
      </w:r>
      <w:r w:rsidR="00051037">
        <w:rPr>
          <w:rFonts w:cs="Arial"/>
          <w:sz w:val="21"/>
          <w:szCs w:val="21"/>
          <w:shd w:val="clear" w:color="auto" w:fill="FFFFFF"/>
          <w:lang w:val="en-US"/>
        </w:rPr>
        <w:t xml:space="preserve"> – Number of </w:t>
      </w:r>
      <w:r w:rsidR="00E238C2">
        <w:rPr>
          <w:rFonts w:cs="Arial"/>
          <w:sz w:val="21"/>
          <w:szCs w:val="21"/>
          <w:shd w:val="clear" w:color="auto" w:fill="FFFFFF"/>
          <w:lang w:val="en-US"/>
        </w:rPr>
        <w:t>favorites</w:t>
      </w:r>
      <w:r w:rsidR="00051037">
        <w:rPr>
          <w:rFonts w:cs="Arial"/>
          <w:sz w:val="21"/>
          <w:szCs w:val="21"/>
          <w:shd w:val="clear" w:color="auto" w:fill="FFFFFF"/>
          <w:lang w:val="en-US"/>
        </w:rPr>
        <w:t xml:space="preserve"> of this user</w:t>
      </w:r>
    </w:p>
    <w:p w14:paraId="6EA634BC" w14:textId="289E2280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u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ser_verified</w:t>
      </w:r>
      <w:r w:rsidR="00051037">
        <w:rPr>
          <w:rFonts w:cs="Arial"/>
          <w:sz w:val="21"/>
          <w:szCs w:val="21"/>
          <w:shd w:val="clear" w:color="auto" w:fill="FFFFFF"/>
          <w:lang w:val="en-US"/>
        </w:rPr>
        <w:t xml:space="preserve"> – Is the user verified</w:t>
      </w:r>
    </w:p>
    <w:p w14:paraId="77CEBDB7" w14:textId="33304ED4" w:rsidR="00DF77B9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d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>ate</w:t>
      </w:r>
      <w:r w:rsidR="00051037">
        <w:rPr>
          <w:rFonts w:cs="Arial"/>
          <w:sz w:val="21"/>
          <w:szCs w:val="21"/>
          <w:shd w:val="clear" w:color="auto" w:fill="FFFFFF"/>
          <w:lang w:val="en-US"/>
        </w:rPr>
        <w:t xml:space="preserve"> – Tweet date</w:t>
      </w:r>
    </w:p>
    <w:p w14:paraId="08FDB171" w14:textId="2526B512" w:rsidR="00441186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t</w:t>
      </w:r>
      <w:r w:rsidR="00441186" w:rsidRPr="00DF77B9">
        <w:rPr>
          <w:rFonts w:cs="Arial"/>
          <w:sz w:val="21"/>
          <w:szCs w:val="21"/>
          <w:shd w:val="clear" w:color="auto" w:fill="FFFFFF"/>
          <w:lang w:val="en-US"/>
        </w:rPr>
        <w:t xml:space="preserve">ext </w:t>
      </w:r>
      <w:r w:rsidR="00051037">
        <w:rPr>
          <w:rFonts w:cs="Arial"/>
          <w:sz w:val="21"/>
          <w:szCs w:val="21"/>
          <w:shd w:val="clear" w:color="auto" w:fill="FFFFFF"/>
          <w:lang w:val="en-US"/>
        </w:rPr>
        <w:t>-Text of the tweet</w:t>
      </w:r>
    </w:p>
    <w:p w14:paraId="09782148" w14:textId="62FB73B5" w:rsidR="008A12C6" w:rsidRDefault="00E238C2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hashtags</w:t>
      </w:r>
      <w:r w:rsidR="008A12C6">
        <w:rPr>
          <w:rFonts w:cs="Arial"/>
          <w:sz w:val="21"/>
          <w:szCs w:val="21"/>
          <w:shd w:val="clear" w:color="auto" w:fill="FFFFFF"/>
          <w:lang w:val="en-US"/>
        </w:rPr>
        <w:t xml:space="preserve"> – List of hash tags</w:t>
      </w:r>
    </w:p>
    <w:p w14:paraId="4F36D562" w14:textId="60090515" w:rsidR="008A12C6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source – Source of the tweet</w:t>
      </w:r>
    </w:p>
    <w:p w14:paraId="3E888D39" w14:textId="3009CF9C" w:rsidR="008A12C6" w:rsidRDefault="008A12C6" w:rsidP="008A12C6">
      <w:pPr>
        <w:pStyle w:val="ListParagraph"/>
        <w:numPr>
          <w:ilvl w:val="0"/>
          <w:numId w:val="23"/>
        </w:num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rFonts w:cs="Arial"/>
          <w:sz w:val="21"/>
          <w:szCs w:val="21"/>
          <w:shd w:val="clear" w:color="auto" w:fill="FFFFFF"/>
          <w:lang w:val="en-US"/>
        </w:rPr>
        <w:t>is_retweet – Tweet is a retweet</w:t>
      </w:r>
    </w:p>
    <w:p w14:paraId="2F50C5AE" w14:textId="69D0E9DA" w:rsidR="00CB7E00" w:rsidRDefault="00BD4414" w:rsidP="005E2682">
      <w:pPr>
        <w:pStyle w:val="Heading3"/>
        <w:rPr>
          <w:shd w:val="clear" w:color="auto" w:fill="FFFFFF"/>
          <w:lang w:val="en-US"/>
        </w:rPr>
      </w:pPr>
      <w:bookmarkStart w:id="3" w:name="_Toc97583261"/>
      <w:r>
        <w:rPr>
          <w:shd w:val="clear" w:color="auto" w:fill="FFFFFF"/>
          <w:lang w:val="en-US"/>
        </w:rPr>
        <w:t>Overview of the Dataset</w:t>
      </w:r>
      <w:bookmarkEnd w:id="3"/>
    </w:p>
    <w:p w14:paraId="341C3D86" w14:textId="4606C5A7" w:rsidR="003E6D39" w:rsidRPr="00441186" w:rsidRDefault="003E6D39" w:rsidP="00441186">
      <w:pPr>
        <w:rPr>
          <w:rFonts w:cs="Arial"/>
          <w:sz w:val="21"/>
          <w:szCs w:val="21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CD9678C" wp14:editId="4650E094">
            <wp:extent cx="5871117" cy="29411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9" b="1264"/>
                    <a:stretch/>
                  </pic:blipFill>
                  <pic:spPr bwMode="auto">
                    <a:xfrm>
                      <a:off x="0" y="0"/>
                      <a:ext cx="5871117" cy="294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2EFD" w14:textId="2BD3615C" w:rsidR="006C17ED" w:rsidRDefault="005E2682" w:rsidP="005E2682">
      <w:pPr>
        <w:pStyle w:val="Heading3"/>
        <w:rPr>
          <w:shd w:val="clear" w:color="auto" w:fill="FFFFFF"/>
        </w:rPr>
      </w:pPr>
      <w:bookmarkStart w:id="4" w:name="_Toc97583262"/>
      <w:r>
        <w:rPr>
          <w:shd w:val="clear" w:color="auto" w:fill="FFFFFF"/>
        </w:rPr>
        <w:t>Missing Values</w:t>
      </w:r>
      <w:bookmarkEnd w:id="4"/>
      <w:r>
        <w:rPr>
          <w:shd w:val="clear" w:color="auto" w:fill="FFFFFF"/>
        </w:rPr>
        <w:t xml:space="preserve"> </w:t>
      </w:r>
    </w:p>
    <w:p w14:paraId="674ACD01" w14:textId="3062A498" w:rsidR="005E2682" w:rsidRPr="005E2682" w:rsidRDefault="005E2682" w:rsidP="005E2682">
      <w:r>
        <w:rPr>
          <w:noProof/>
        </w:rPr>
        <w:drawing>
          <wp:inline distT="0" distB="0" distL="0" distR="0" wp14:anchorId="53513728" wp14:editId="4839BB3D">
            <wp:extent cx="5943600" cy="3145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D1D7" w14:textId="13579565" w:rsidR="00672453" w:rsidRDefault="00975D5D" w:rsidP="00975D5D">
      <w:pPr>
        <w:pStyle w:val="Heading3"/>
      </w:pPr>
      <w:bookmarkStart w:id="5" w:name="_Toc97583263"/>
      <w:r>
        <w:t>Variables</w:t>
      </w:r>
      <w:bookmarkEnd w:id="5"/>
    </w:p>
    <w:p w14:paraId="220B0DDF" w14:textId="3807EC1C" w:rsidR="005E2682" w:rsidRDefault="00E31E0F" w:rsidP="005E2682">
      <w:r>
        <w:rPr>
          <w:noProof/>
        </w:rPr>
        <w:drawing>
          <wp:inline distT="0" distB="0" distL="0" distR="0" wp14:anchorId="229E38A0" wp14:editId="3CAB0231">
            <wp:extent cx="6096665" cy="2787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6" t="3644" r="413" b="-672"/>
                    <a:stretch/>
                  </pic:blipFill>
                  <pic:spPr bwMode="auto">
                    <a:xfrm>
                      <a:off x="0" y="0"/>
                      <a:ext cx="6108070" cy="279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9CDDB" w14:textId="5F86E56B" w:rsidR="00E31E0F" w:rsidRDefault="00E31E0F" w:rsidP="005E2682">
      <w:r>
        <w:rPr>
          <w:noProof/>
        </w:rPr>
        <w:drawing>
          <wp:inline distT="0" distB="0" distL="0" distR="0" wp14:anchorId="2909EB7A" wp14:editId="6C315258">
            <wp:extent cx="6202247" cy="269302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t="3138"/>
                    <a:stretch/>
                  </pic:blipFill>
                  <pic:spPr bwMode="auto">
                    <a:xfrm>
                      <a:off x="0" y="0"/>
                      <a:ext cx="6209752" cy="269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C1A01" w14:textId="4B2C1F30" w:rsidR="00AC64BE" w:rsidRDefault="00AC64BE" w:rsidP="005E2682"/>
    <w:p w14:paraId="76B54B47" w14:textId="77777777" w:rsidR="00AC64BE" w:rsidRDefault="00AC64BE" w:rsidP="005E2682"/>
    <w:p w14:paraId="003FFA6B" w14:textId="23248105" w:rsidR="00E31E0F" w:rsidRDefault="00E31E0F" w:rsidP="005E2682">
      <w:r>
        <w:rPr>
          <w:noProof/>
        </w:rPr>
        <w:drawing>
          <wp:inline distT="0" distB="0" distL="0" distR="0" wp14:anchorId="7F8123EC" wp14:editId="78100957">
            <wp:extent cx="6220596" cy="2818471"/>
            <wp:effectExtent l="0" t="0" r="889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b="1972"/>
                    <a:stretch/>
                  </pic:blipFill>
                  <pic:spPr bwMode="auto">
                    <a:xfrm>
                      <a:off x="0" y="0"/>
                      <a:ext cx="6226088" cy="282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657C9" w14:textId="391291FC" w:rsidR="00AC64BE" w:rsidRDefault="00AC64BE" w:rsidP="005E2682"/>
    <w:p w14:paraId="187753D4" w14:textId="565A9629" w:rsidR="00AC64BE" w:rsidRDefault="00AC64BE" w:rsidP="005E2682">
      <w:r>
        <w:rPr>
          <w:noProof/>
        </w:rPr>
        <w:drawing>
          <wp:inline distT="0" distB="0" distL="0" distR="0" wp14:anchorId="730B74DE" wp14:editId="15307D08">
            <wp:extent cx="6377213" cy="28575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" b="1874"/>
                    <a:stretch/>
                  </pic:blipFill>
                  <pic:spPr bwMode="auto">
                    <a:xfrm>
                      <a:off x="0" y="0"/>
                      <a:ext cx="6401368" cy="286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F7922" w14:textId="77777777" w:rsidR="00AC64BE" w:rsidRDefault="00AC64BE" w:rsidP="005E2682"/>
    <w:p w14:paraId="73F1E224" w14:textId="7F4BF91A" w:rsidR="00AC64BE" w:rsidRDefault="00AC64BE" w:rsidP="005E2682">
      <w:r>
        <w:rPr>
          <w:noProof/>
        </w:rPr>
        <w:drawing>
          <wp:inline distT="0" distB="0" distL="0" distR="0" wp14:anchorId="14B32E37" wp14:editId="5827EAD8">
            <wp:extent cx="6488407" cy="2837985"/>
            <wp:effectExtent l="0" t="0" r="825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330" cy="283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65BD" w14:textId="6C1FBF98" w:rsidR="00AC64BE" w:rsidRDefault="00AC64BE" w:rsidP="005E2682">
      <w:r>
        <w:rPr>
          <w:noProof/>
        </w:rPr>
        <w:drawing>
          <wp:inline distT="0" distB="0" distL="0" distR="0" wp14:anchorId="640C861D" wp14:editId="534EA4C0">
            <wp:extent cx="6335726" cy="2798956"/>
            <wp:effectExtent l="0" t="0" r="825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907" cy="28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2242" w14:textId="101C9D1E" w:rsidR="00AC64BE" w:rsidRDefault="00AC64BE" w:rsidP="005E2682"/>
    <w:p w14:paraId="34C44C89" w14:textId="67325EA7" w:rsidR="00291E44" w:rsidRDefault="00291E44" w:rsidP="005E2682">
      <w:r>
        <w:t xml:space="preserve">Retweets are removed from the dataset, so there is only one distinct value in this </w:t>
      </w:r>
      <w:r w:rsidR="00896EFE">
        <w:t>column</w:t>
      </w:r>
      <w:r>
        <w:t>.</w:t>
      </w:r>
      <w:r w:rsidR="00037939">
        <w:t xml:space="preserve"> This column can be deleted.</w:t>
      </w:r>
    </w:p>
    <w:p w14:paraId="0A57BCEE" w14:textId="2D3F66DC" w:rsidR="00AC64BE" w:rsidRDefault="00AC64BE" w:rsidP="005E2682">
      <w:r>
        <w:rPr>
          <w:noProof/>
        </w:rPr>
        <w:drawing>
          <wp:inline distT="0" distB="0" distL="0" distR="0" wp14:anchorId="7569E869" wp14:editId="638F6B84">
            <wp:extent cx="6416328" cy="154444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906" cy="15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E168" w14:textId="2D06D6DF" w:rsidR="007E79CE" w:rsidRDefault="007E79CE" w:rsidP="005E2682"/>
    <w:p w14:paraId="7A6DF403" w14:textId="6DCEF3CC" w:rsidR="007E79CE" w:rsidRDefault="007E79CE" w:rsidP="007E79CE">
      <w:pPr>
        <w:pStyle w:val="Heading2"/>
      </w:pPr>
      <w:bookmarkStart w:id="6" w:name="_Toc97583264"/>
      <w:r>
        <w:t>Data Visualization</w:t>
      </w:r>
      <w:r w:rsidR="00AA2E6C">
        <w:t xml:space="preserve"> and Summarization</w:t>
      </w:r>
      <w:bookmarkEnd w:id="6"/>
    </w:p>
    <w:p w14:paraId="5C7FE61A" w14:textId="61B39416" w:rsidR="00B607E9" w:rsidRDefault="00B607E9" w:rsidP="00B607E9">
      <w:r>
        <w:t>The first few records in the dataset</w:t>
      </w:r>
      <w:r w:rsidR="004008EE">
        <w:t>:</w:t>
      </w:r>
    </w:p>
    <w:p w14:paraId="1B90D6E3" w14:textId="0D0CE948" w:rsidR="00B607E9" w:rsidRDefault="00B607E9" w:rsidP="00B607E9">
      <w:r>
        <w:rPr>
          <w:noProof/>
        </w:rPr>
        <w:drawing>
          <wp:inline distT="0" distB="0" distL="0" distR="0" wp14:anchorId="0241A6BC" wp14:editId="319A57EA">
            <wp:extent cx="6668135" cy="137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4407" cy="13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2C73" w14:textId="435C2C6C" w:rsidR="00800024" w:rsidRDefault="00800024" w:rsidP="00B607E9">
      <w:r>
        <w:t>The last few records in the dataset:</w:t>
      </w:r>
    </w:p>
    <w:p w14:paraId="4220F38A" w14:textId="787D0A4C" w:rsidR="00800024" w:rsidRDefault="00800024" w:rsidP="00B607E9">
      <w:r>
        <w:rPr>
          <w:noProof/>
        </w:rPr>
        <w:drawing>
          <wp:inline distT="0" distB="0" distL="0" distR="0" wp14:anchorId="5C8070D0" wp14:editId="053D94B2">
            <wp:extent cx="6632188" cy="1162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5374" cy="116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A73A" w14:textId="77777777" w:rsidR="00477E31" w:rsidRDefault="00477E31" w:rsidP="00B607E9"/>
    <w:p w14:paraId="25BB334A" w14:textId="77777777" w:rsidR="00477E31" w:rsidRDefault="00477E31" w:rsidP="00B607E9"/>
    <w:p w14:paraId="5CCD230C" w14:textId="77777777" w:rsidR="00477E31" w:rsidRDefault="00477E31" w:rsidP="00B607E9"/>
    <w:p w14:paraId="0D89EA4F" w14:textId="77777777" w:rsidR="00477E31" w:rsidRDefault="00477E31" w:rsidP="00B607E9"/>
    <w:p w14:paraId="20D20888" w14:textId="77777777" w:rsidR="00477E31" w:rsidRDefault="00477E31" w:rsidP="00B607E9"/>
    <w:p w14:paraId="2C7F75D3" w14:textId="77777777" w:rsidR="00477E31" w:rsidRDefault="00477E31" w:rsidP="00B607E9"/>
    <w:p w14:paraId="0BC0BC69" w14:textId="77777777" w:rsidR="00477E31" w:rsidRDefault="00477E31" w:rsidP="00B607E9"/>
    <w:p w14:paraId="7000FAB8" w14:textId="43DCE16C" w:rsidR="00477E31" w:rsidRDefault="00477E31" w:rsidP="00B607E9">
      <w:r>
        <w:t>Summary of the numerical values in the dataset:</w:t>
      </w:r>
    </w:p>
    <w:p w14:paraId="1F9E8AEA" w14:textId="41E6EB33" w:rsidR="00477E31" w:rsidRDefault="00477E31" w:rsidP="00B607E9">
      <w:r>
        <w:rPr>
          <w:noProof/>
        </w:rPr>
        <w:drawing>
          <wp:inline distT="0" distB="0" distL="0" distR="0" wp14:anchorId="17DD9589" wp14:editId="4B38AA3B">
            <wp:extent cx="3619500" cy="2687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D952" w14:textId="1B72D50E" w:rsidR="0057138D" w:rsidRDefault="00703B12" w:rsidP="00B607E9">
      <w:r>
        <w:t>Percentage of missing values by columns:</w:t>
      </w:r>
    </w:p>
    <w:p w14:paraId="1F643090" w14:textId="6FA40217" w:rsidR="00673B78" w:rsidRDefault="003F234A" w:rsidP="00B607E9">
      <w:r>
        <w:t>The hashtags have the maximum number of missing values.</w:t>
      </w:r>
    </w:p>
    <w:p w14:paraId="76110045" w14:textId="397592A3" w:rsidR="00703B12" w:rsidRDefault="00673B78" w:rsidP="00B607E9">
      <w:r>
        <w:rPr>
          <w:noProof/>
        </w:rPr>
        <w:drawing>
          <wp:inline distT="0" distB="0" distL="0" distR="0" wp14:anchorId="747BD217" wp14:editId="2F5643C6">
            <wp:extent cx="5943600" cy="2172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419E" w14:textId="55ED3266" w:rsidR="00C44C08" w:rsidRDefault="00C44C08" w:rsidP="00B607E9"/>
    <w:p w14:paraId="167B4E88" w14:textId="77777777" w:rsidR="00236372" w:rsidRDefault="00236372" w:rsidP="00B607E9"/>
    <w:p w14:paraId="42741C0C" w14:textId="77777777" w:rsidR="00236372" w:rsidRDefault="00236372" w:rsidP="00B607E9"/>
    <w:p w14:paraId="658A8414" w14:textId="77777777" w:rsidR="00236372" w:rsidRDefault="00236372" w:rsidP="00B607E9"/>
    <w:p w14:paraId="4474C883" w14:textId="77777777" w:rsidR="00236372" w:rsidRDefault="00236372" w:rsidP="00B607E9"/>
    <w:p w14:paraId="79BE2B06" w14:textId="77777777" w:rsidR="00236372" w:rsidRDefault="00236372" w:rsidP="00B607E9"/>
    <w:p w14:paraId="07B35165" w14:textId="4F3D3244" w:rsidR="00C44C08" w:rsidRDefault="00C44C08" w:rsidP="00B607E9">
      <w:r>
        <w:t>The top 50 users by number of followers:</w:t>
      </w:r>
    </w:p>
    <w:p w14:paraId="115E84EF" w14:textId="2591607E" w:rsidR="0038474D" w:rsidRPr="00B607E9" w:rsidRDefault="00236372" w:rsidP="00B607E9">
      <w:r>
        <w:rPr>
          <w:noProof/>
        </w:rPr>
        <w:drawing>
          <wp:inline distT="0" distB="0" distL="0" distR="0" wp14:anchorId="552F86A2" wp14:editId="7FA73111">
            <wp:extent cx="5302229" cy="7183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56" r="34120"/>
                    <a:stretch/>
                  </pic:blipFill>
                  <pic:spPr bwMode="auto">
                    <a:xfrm>
                      <a:off x="0" y="0"/>
                      <a:ext cx="5308203" cy="719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E08CD" w14:textId="377C0598" w:rsidR="00531FCD" w:rsidRDefault="00531FCD">
      <w:pPr>
        <w:spacing w:after="0" w:line="240" w:lineRule="auto"/>
      </w:pPr>
      <w:r>
        <w:br w:type="page"/>
      </w:r>
      <w:r w:rsidR="003477F1">
        <w:t>Top 10 countries by number of tweets:</w:t>
      </w:r>
    </w:p>
    <w:p w14:paraId="2BEF6971" w14:textId="2E930442" w:rsidR="003477F1" w:rsidRDefault="003477F1">
      <w:pPr>
        <w:spacing w:after="0" w:line="240" w:lineRule="auto"/>
        <w:rPr>
          <w:rFonts w:eastAsiaTheme="majorEastAsia" w:cstheme="majorBidi"/>
          <w:b/>
          <w:sz w:val="36"/>
          <w:szCs w:val="32"/>
        </w:rPr>
      </w:pPr>
      <w:r>
        <w:rPr>
          <w:noProof/>
        </w:rPr>
        <w:drawing>
          <wp:inline distT="0" distB="0" distL="0" distR="0" wp14:anchorId="19CD0B1D" wp14:editId="03ACB1A1">
            <wp:extent cx="5943600" cy="5019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59171EEF" w14:textId="080AFE68" w:rsidR="004F56A1" w:rsidRDefault="004F56A1">
      <w:pPr>
        <w:spacing w:after="0" w:line="240" w:lineRule="auto"/>
        <w:rPr>
          <w:rFonts w:eastAsiaTheme="majorEastAsia" w:cstheme="majorBidi"/>
          <w:b/>
          <w:sz w:val="36"/>
          <w:szCs w:val="32"/>
        </w:rPr>
      </w:pPr>
    </w:p>
    <w:p w14:paraId="78D072D5" w14:textId="77777777" w:rsidR="004F56A1" w:rsidRDefault="004F56A1" w:rsidP="004F56A1">
      <w:pPr>
        <w:rPr>
          <w:rFonts w:eastAsiaTheme="majorEastAsia"/>
        </w:rPr>
      </w:pPr>
    </w:p>
    <w:p w14:paraId="72A00D15" w14:textId="77777777" w:rsidR="004F56A1" w:rsidRDefault="004F56A1" w:rsidP="004F56A1">
      <w:pPr>
        <w:rPr>
          <w:rFonts w:eastAsiaTheme="majorEastAsia"/>
        </w:rPr>
      </w:pPr>
    </w:p>
    <w:p w14:paraId="2DEE8F9D" w14:textId="77777777" w:rsidR="004F56A1" w:rsidRDefault="004F56A1" w:rsidP="004F56A1">
      <w:pPr>
        <w:rPr>
          <w:rFonts w:eastAsiaTheme="majorEastAsia"/>
        </w:rPr>
      </w:pPr>
    </w:p>
    <w:p w14:paraId="3F3BAD67" w14:textId="77777777" w:rsidR="004F56A1" w:rsidRDefault="004F56A1" w:rsidP="004F56A1">
      <w:pPr>
        <w:rPr>
          <w:rFonts w:eastAsiaTheme="majorEastAsia"/>
        </w:rPr>
      </w:pPr>
    </w:p>
    <w:p w14:paraId="6C7E19ED" w14:textId="77777777" w:rsidR="004F56A1" w:rsidRDefault="004F56A1" w:rsidP="004F56A1">
      <w:pPr>
        <w:rPr>
          <w:rFonts w:eastAsiaTheme="majorEastAsia"/>
        </w:rPr>
      </w:pPr>
    </w:p>
    <w:p w14:paraId="1C6280C2" w14:textId="77777777" w:rsidR="004F56A1" w:rsidRDefault="004F56A1" w:rsidP="004F56A1">
      <w:pPr>
        <w:rPr>
          <w:rFonts w:eastAsiaTheme="majorEastAsia"/>
        </w:rPr>
      </w:pPr>
    </w:p>
    <w:p w14:paraId="3143F2DA" w14:textId="77777777" w:rsidR="004F56A1" w:rsidRDefault="004F56A1" w:rsidP="004F56A1">
      <w:pPr>
        <w:rPr>
          <w:rFonts w:eastAsiaTheme="majorEastAsia"/>
        </w:rPr>
      </w:pPr>
    </w:p>
    <w:p w14:paraId="227DDC43" w14:textId="77777777" w:rsidR="004F56A1" w:rsidRDefault="004F56A1" w:rsidP="004F56A1">
      <w:pPr>
        <w:rPr>
          <w:rFonts w:eastAsiaTheme="majorEastAsia"/>
        </w:rPr>
      </w:pPr>
    </w:p>
    <w:p w14:paraId="28CE93FB" w14:textId="16C87003" w:rsidR="004F56A1" w:rsidRDefault="004F56A1" w:rsidP="004F56A1">
      <w:pPr>
        <w:rPr>
          <w:rFonts w:eastAsiaTheme="majorEastAsia"/>
        </w:rPr>
      </w:pPr>
      <w:r>
        <w:rPr>
          <w:rFonts w:eastAsiaTheme="majorEastAsia"/>
        </w:rPr>
        <w:t>The number verified vs non verified users:</w:t>
      </w:r>
    </w:p>
    <w:p w14:paraId="2D2BEBE8" w14:textId="38871E6C" w:rsidR="004F56A1" w:rsidRDefault="004F56A1" w:rsidP="004F56A1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56DFF780" wp14:editId="687ADD79">
            <wp:extent cx="3517900" cy="2985329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8127" cy="30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E988" w14:textId="4EE058B8" w:rsidR="004B27E8" w:rsidRDefault="004B27E8" w:rsidP="004F56A1">
      <w:pPr>
        <w:rPr>
          <w:rFonts w:eastAsiaTheme="majorEastAsia"/>
        </w:rPr>
      </w:pPr>
      <w:r>
        <w:rPr>
          <w:rFonts w:eastAsiaTheme="majorEastAsia"/>
        </w:rPr>
        <w:t>Platform with the maximum number of tweets:</w:t>
      </w:r>
    </w:p>
    <w:p w14:paraId="0FB87A0A" w14:textId="05D9D62E" w:rsidR="004B27E8" w:rsidRDefault="004B27E8" w:rsidP="004F56A1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1067099F" wp14:editId="38679CB1">
            <wp:extent cx="6426200" cy="27846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2632" cy="27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584A" w14:textId="6F19BD7C" w:rsidR="000E270B" w:rsidRDefault="000E270B" w:rsidP="004F56A1">
      <w:pPr>
        <w:rPr>
          <w:rFonts w:eastAsiaTheme="majorEastAsia"/>
        </w:rPr>
      </w:pPr>
    </w:p>
    <w:p w14:paraId="45E4DD74" w14:textId="77777777" w:rsidR="00670FB5" w:rsidRDefault="00670FB5" w:rsidP="004F56A1">
      <w:pPr>
        <w:rPr>
          <w:rFonts w:eastAsiaTheme="majorEastAsia"/>
        </w:rPr>
      </w:pPr>
    </w:p>
    <w:p w14:paraId="2AF30F12" w14:textId="77777777" w:rsidR="00670FB5" w:rsidRDefault="00670FB5" w:rsidP="004F56A1">
      <w:pPr>
        <w:rPr>
          <w:rFonts w:eastAsiaTheme="majorEastAsia"/>
        </w:rPr>
      </w:pPr>
    </w:p>
    <w:p w14:paraId="16D5678E" w14:textId="77777777" w:rsidR="00670FB5" w:rsidRDefault="00670FB5" w:rsidP="004F56A1">
      <w:pPr>
        <w:rPr>
          <w:rFonts w:eastAsiaTheme="majorEastAsia"/>
        </w:rPr>
      </w:pPr>
    </w:p>
    <w:p w14:paraId="49873D80" w14:textId="13F27C3E" w:rsidR="000E270B" w:rsidRDefault="00670FB5" w:rsidP="004F56A1">
      <w:pPr>
        <w:rPr>
          <w:rFonts w:eastAsiaTheme="majorEastAsia"/>
        </w:rPr>
      </w:pPr>
      <w:r>
        <w:rPr>
          <w:rFonts w:eastAsiaTheme="majorEastAsia"/>
        </w:rPr>
        <w:t>Top 5 hashtags:</w:t>
      </w:r>
    </w:p>
    <w:p w14:paraId="58951F34" w14:textId="386F2EF4" w:rsidR="00670FB5" w:rsidRDefault="00670FB5" w:rsidP="004F56A1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76A6A0F1" wp14:editId="01DAFA20">
            <wp:extent cx="6445250" cy="3480848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1224" cy="34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146B" w14:textId="4145040E" w:rsidR="0033138D" w:rsidRDefault="0033138D" w:rsidP="0033138D">
      <w:pPr>
        <w:pStyle w:val="Heading2"/>
      </w:pPr>
      <w:bookmarkStart w:id="7" w:name="_Toc97583265"/>
      <w:r>
        <w:t>Data Cleaning and Processing</w:t>
      </w:r>
      <w:bookmarkEnd w:id="7"/>
    </w:p>
    <w:p w14:paraId="0FB974CA" w14:textId="63DAF3F8" w:rsidR="004008EE" w:rsidRDefault="004008EE" w:rsidP="004008EE">
      <w:r>
        <w:t xml:space="preserve">The raw tweets consist of hashtags, @ mentions, special characters, emojis and URLs. The following steps have been done to clean the text column of the dataset. The cleaned text is added to the dataset as the </w:t>
      </w:r>
      <w:r w:rsidR="002C5471">
        <w:t>clean_text column.</w:t>
      </w:r>
    </w:p>
    <w:p w14:paraId="61CE5353" w14:textId="00D69AEF" w:rsidR="00F07BD8" w:rsidRDefault="00F07BD8" w:rsidP="00F07BD8">
      <w:pPr>
        <w:pStyle w:val="ListParagraph"/>
        <w:numPr>
          <w:ilvl w:val="0"/>
          <w:numId w:val="24"/>
        </w:numPr>
      </w:pPr>
      <w:r>
        <w:t>Each tweet is split into individual words</w:t>
      </w:r>
    </w:p>
    <w:p w14:paraId="44027EC4" w14:textId="6D38BCA3" w:rsidR="00F07BD8" w:rsidRDefault="00F07BD8" w:rsidP="00F07BD8">
      <w:pPr>
        <w:pStyle w:val="ListParagraph"/>
        <w:numPr>
          <w:ilvl w:val="0"/>
          <w:numId w:val="24"/>
        </w:numPr>
      </w:pPr>
      <w:r>
        <w:t>The words are converted to lower case</w:t>
      </w:r>
    </w:p>
    <w:p w14:paraId="34A9A51D" w14:textId="35D8521E" w:rsidR="00F07BD8" w:rsidRDefault="00F07BD8" w:rsidP="00F07BD8">
      <w:pPr>
        <w:pStyle w:val="ListParagraph"/>
        <w:numPr>
          <w:ilvl w:val="0"/>
          <w:numId w:val="24"/>
        </w:numPr>
      </w:pPr>
      <w:r>
        <w:t xml:space="preserve">Contractions are replaced with their full form. </w:t>
      </w:r>
      <w:r w:rsidR="00E238C2">
        <w:t>For example,</w:t>
      </w:r>
      <w:r>
        <w:t xml:space="preserve"> didn’t is replaced with did not.</w:t>
      </w:r>
    </w:p>
    <w:p w14:paraId="42DA6B99" w14:textId="220C84FC" w:rsidR="00F07BD8" w:rsidRDefault="00F07BD8" w:rsidP="00F07BD8">
      <w:pPr>
        <w:pStyle w:val="ListParagraph"/>
        <w:numPr>
          <w:ilvl w:val="0"/>
          <w:numId w:val="24"/>
        </w:numPr>
      </w:pPr>
      <w:r>
        <w:t xml:space="preserve">URLs are removed </w:t>
      </w:r>
    </w:p>
    <w:p w14:paraId="55567823" w14:textId="1C58E6E5" w:rsidR="00F07BD8" w:rsidRDefault="00F07BD8" w:rsidP="00F07BD8">
      <w:pPr>
        <w:pStyle w:val="ListParagraph"/>
        <w:numPr>
          <w:ilvl w:val="0"/>
          <w:numId w:val="24"/>
        </w:numPr>
      </w:pPr>
      <w:r>
        <w:t>@ Mentions are removed</w:t>
      </w:r>
    </w:p>
    <w:p w14:paraId="0FA9A897" w14:textId="6C48CE52" w:rsidR="00F07BD8" w:rsidRDefault="00F07BD8" w:rsidP="00F07BD8">
      <w:pPr>
        <w:pStyle w:val="ListParagraph"/>
        <w:numPr>
          <w:ilvl w:val="0"/>
          <w:numId w:val="24"/>
        </w:numPr>
      </w:pPr>
      <w:r>
        <w:t>Text in square brackets is removed</w:t>
      </w:r>
    </w:p>
    <w:p w14:paraId="40201B45" w14:textId="70D15589" w:rsidR="00F07BD8" w:rsidRDefault="00F07BD8" w:rsidP="00F07BD8">
      <w:pPr>
        <w:pStyle w:val="ListParagraph"/>
        <w:numPr>
          <w:ilvl w:val="0"/>
          <w:numId w:val="24"/>
        </w:numPr>
      </w:pPr>
      <w:r>
        <w:t>Special characters are removed</w:t>
      </w:r>
    </w:p>
    <w:p w14:paraId="29CB61C8" w14:textId="1D71709C" w:rsidR="00F07BD8" w:rsidRDefault="00F07BD8" w:rsidP="00F07BD8">
      <w:pPr>
        <w:pStyle w:val="ListParagraph"/>
        <w:numPr>
          <w:ilvl w:val="0"/>
          <w:numId w:val="24"/>
        </w:numPr>
      </w:pPr>
      <w:r>
        <w:t>The word tokens are created using a twitter specific tokenizer</w:t>
      </w:r>
    </w:p>
    <w:p w14:paraId="23F9D921" w14:textId="202D6889" w:rsidR="00F07BD8" w:rsidRDefault="00F07BD8" w:rsidP="00F07BD8">
      <w:pPr>
        <w:pStyle w:val="ListParagraph"/>
        <w:numPr>
          <w:ilvl w:val="0"/>
          <w:numId w:val="24"/>
        </w:numPr>
      </w:pPr>
      <w:r>
        <w:t>The lemmatization of the tokenized words is done</w:t>
      </w:r>
    </w:p>
    <w:p w14:paraId="09101622" w14:textId="34CAFE5D" w:rsidR="00D4660C" w:rsidRDefault="00D4660C" w:rsidP="00237823">
      <w:pPr>
        <w:pStyle w:val="ListParagraph"/>
      </w:pPr>
    </w:p>
    <w:p w14:paraId="60F06A75" w14:textId="77777777" w:rsidR="00AF7E94" w:rsidRDefault="00AF7E94" w:rsidP="00AF7E94"/>
    <w:p w14:paraId="2AA33F66" w14:textId="77777777" w:rsidR="00AF7E94" w:rsidRDefault="00AF7E94" w:rsidP="00AF7E94"/>
    <w:p w14:paraId="1F546B33" w14:textId="77777777" w:rsidR="00AF7E94" w:rsidRDefault="00AF7E94" w:rsidP="00AF7E94"/>
    <w:p w14:paraId="3B45EAD1" w14:textId="77777777" w:rsidR="00AF7E94" w:rsidRDefault="00AF7E94" w:rsidP="00AF7E94"/>
    <w:p w14:paraId="6A8CFF70" w14:textId="044E1DA9" w:rsidR="00AF7E94" w:rsidRDefault="00AF7E94" w:rsidP="00AF7E94">
      <w:r>
        <w:t>The original tweets text:</w:t>
      </w:r>
    </w:p>
    <w:p w14:paraId="43D485AE" w14:textId="6FE11F6E" w:rsidR="00AF7E94" w:rsidRDefault="00933A97" w:rsidP="00AF7E94">
      <w:r>
        <w:rPr>
          <w:noProof/>
        </w:rPr>
        <w:drawing>
          <wp:inline distT="0" distB="0" distL="0" distR="0" wp14:anchorId="2A7FAB75" wp14:editId="5AED4169">
            <wp:extent cx="5662295" cy="1822342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83" r="19753" b="1812"/>
                    <a:stretch/>
                  </pic:blipFill>
                  <pic:spPr bwMode="auto">
                    <a:xfrm>
                      <a:off x="0" y="0"/>
                      <a:ext cx="5674594" cy="182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170E6" w14:textId="77777777" w:rsidR="001A0195" w:rsidRDefault="001A0195" w:rsidP="00933A97"/>
    <w:p w14:paraId="44076594" w14:textId="25CB3D75" w:rsidR="00AF7E94" w:rsidRDefault="00933A97" w:rsidP="00933A97">
      <w:r>
        <w:t>The cleaned tweets text:</w:t>
      </w:r>
    </w:p>
    <w:p w14:paraId="690CCDFD" w14:textId="77777777" w:rsidR="00933A97" w:rsidRPr="004008EE" w:rsidRDefault="00933A97" w:rsidP="00933A97"/>
    <w:p w14:paraId="2C979690" w14:textId="44752E74" w:rsidR="0033138D" w:rsidRDefault="001A0195" w:rsidP="0033138D">
      <w:r>
        <w:rPr>
          <w:noProof/>
        </w:rPr>
        <w:drawing>
          <wp:inline distT="0" distB="0" distL="0" distR="0" wp14:anchorId="38A5B1DF" wp14:editId="31549541">
            <wp:extent cx="5826125" cy="2037608"/>
            <wp:effectExtent l="0" t="0" r="317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814" t="1970"/>
                    <a:stretch/>
                  </pic:blipFill>
                  <pic:spPr bwMode="auto">
                    <a:xfrm>
                      <a:off x="0" y="0"/>
                      <a:ext cx="5832368" cy="203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3F679" w14:textId="0793741A" w:rsidR="001A0195" w:rsidRDefault="001A0195" w:rsidP="0033138D"/>
    <w:p w14:paraId="3ED9AB63" w14:textId="72F6C7E3" w:rsidR="001A0195" w:rsidRDefault="00A63F0C" w:rsidP="0033138D">
      <w:r>
        <w:t>Top words in the tweets after the text has been cleaned:</w:t>
      </w:r>
    </w:p>
    <w:p w14:paraId="005F3D2A" w14:textId="77D95310" w:rsidR="00A63F0C" w:rsidRDefault="00A63F0C" w:rsidP="0033138D">
      <w:r>
        <w:rPr>
          <w:noProof/>
        </w:rPr>
        <w:drawing>
          <wp:inline distT="0" distB="0" distL="0" distR="0" wp14:anchorId="6A0C9766" wp14:editId="531C1834">
            <wp:extent cx="6418038" cy="34163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754" r="5930"/>
                    <a:stretch/>
                  </pic:blipFill>
                  <pic:spPr bwMode="auto">
                    <a:xfrm>
                      <a:off x="0" y="0"/>
                      <a:ext cx="6422522" cy="341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47449" w14:textId="7B8EBB65" w:rsidR="00A63F0C" w:rsidRDefault="00A63F0C" w:rsidP="0033138D"/>
    <w:p w14:paraId="2DB809F4" w14:textId="77EA1A71" w:rsidR="00A63F0C" w:rsidRDefault="00D34FB3" w:rsidP="00D34FB3">
      <w:pPr>
        <w:pStyle w:val="Heading2"/>
      </w:pPr>
      <w:bookmarkStart w:id="8" w:name="_Toc97583266"/>
      <w:r>
        <w:t>Model and Testing</w:t>
      </w:r>
      <w:bookmarkEnd w:id="8"/>
    </w:p>
    <w:p w14:paraId="2912CF98" w14:textId="2708ECAB" w:rsidR="00F05BAC" w:rsidRDefault="00A579B3" w:rsidP="00D34FB3">
      <w:r>
        <w:t>The cleaned tweets text is vectorized using a count vectorizer. The Latent Dirichlet Allocation method is used to build the topic model.</w:t>
      </w:r>
      <w:r w:rsidR="00BA788E">
        <w:t xml:space="preserve"> </w:t>
      </w:r>
      <w:r w:rsidR="00356E98">
        <w:t xml:space="preserve">The number of topics was set to ten. The maximum number of iterations was set to 2. </w:t>
      </w:r>
      <w:r w:rsidR="00BA788E">
        <w:t>The log likelihood and perplexity of the model are obtained from the parameters of the model.</w:t>
      </w:r>
      <w:r w:rsidR="0060641D">
        <w:t xml:space="preserve"> The higher the value of log likelihood better is the model. Lower the value of perplexity better is the model.</w:t>
      </w:r>
    </w:p>
    <w:p w14:paraId="711A56EA" w14:textId="3C498F3D" w:rsidR="00F05BAC" w:rsidRDefault="00F05BAC" w:rsidP="00D34FB3">
      <w:r>
        <w:t>Model:</w:t>
      </w:r>
    </w:p>
    <w:p w14:paraId="6B055CC1" w14:textId="6D08E469" w:rsidR="00D34FB3" w:rsidRDefault="00F05BAC" w:rsidP="00D34FB3">
      <w:r>
        <w:rPr>
          <w:noProof/>
        </w:rPr>
        <w:drawing>
          <wp:inline distT="0" distB="0" distL="0" distR="0" wp14:anchorId="3EB2E537" wp14:editId="787050AD">
            <wp:extent cx="5740400" cy="456902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049" cy="4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9B3">
        <w:t xml:space="preserve"> </w:t>
      </w:r>
    </w:p>
    <w:p w14:paraId="092F7467" w14:textId="001008A8" w:rsidR="00F05BAC" w:rsidRDefault="00F05BAC" w:rsidP="00D34FB3">
      <w:r>
        <w:t>Parameters of the model:</w:t>
      </w:r>
    </w:p>
    <w:p w14:paraId="0228D566" w14:textId="07D40765" w:rsidR="00347623" w:rsidRDefault="0090352B" w:rsidP="00D34FB3">
      <w:r>
        <w:rPr>
          <w:noProof/>
        </w:rPr>
        <w:drawing>
          <wp:inline distT="0" distB="0" distL="0" distR="0" wp14:anchorId="48BEA42C" wp14:editId="5296B255">
            <wp:extent cx="3569523" cy="412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8380" b="61702"/>
                    <a:stretch/>
                  </pic:blipFill>
                  <pic:spPr bwMode="auto">
                    <a:xfrm>
                      <a:off x="0" y="0"/>
                      <a:ext cx="3575148" cy="41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06CDF" w14:textId="77777777" w:rsidR="000E5D81" w:rsidRDefault="000E5D81" w:rsidP="00D34FB3"/>
    <w:p w14:paraId="2C99D8BB" w14:textId="77777777" w:rsidR="000E5D81" w:rsidRDefault="000E5D81" w:rsidP="00D34FB3"/>
    <w:p w14:paraId="4BE73286" w14:textId="77777777" w:rsidR="000E5D81" w:rsidRDefault="000E5D81" w:rsidP="00D34FB3"/>
    <w:p w14:paraId="6F825BFF" w14:textId="77777777" w:rsidR="000E5D81" w:rsidRDefault="000E5D81" w:rsidP="00D34FB3"/>
    <w:p w14:paraId="6C2C5B9F" w14:textId="7F8A1631" w:rsidR="0090352B" w:rsidRDefault="000E5D81" w:rsidP="00D34FB3">
      <w:r>
        <w:t>The topics and the keywords for each topic are visualized:</w:t>
      </w:r>
    </w:p>
    <w:p w14:paraId="6ACF1163" w14:textId="77102BC3" w:rsidR="000E5D81" w:rsidRDefault="000E5D81" w:rsidP="00D34FB3">
      <w:r>
        <w:rPr>
          <w:noProof/>
        </w:rPr>
        <w:drawing>
          <wp:inline distT="0" distB="0" distL="0" distR="0" wp14:anchorId="245337A4" wp14:editId="569B536F">
            <wp:extent cx="5943600" cy="3456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7DC" w14:textId="38C2B541" w:rsidR="000E5D81" w:rsidRDefault="000E5D81" w:rsidP="00D34FB3"/>
    <w:p w14:paraId="20B04EA4" w14:textId="0099ADBA" w:rsidR="000E5D81" w:rsidRDefault="00173834" w:rsidP="00D34FB3">
      <w:r>
        <w:t>Using the model, each clean text is assigned a dominant topic.</w:t>
      </w:r>
    </w:p>
    <w:p w14:paraId="22AA5CB0" w14:textId="2A3221BF" w:rsidR="00173834" w:rsidRDefault="00173834" w:rsidP="00D34FB3">
      <w:r>
        <w:rPr>
          <w:noProof/>
        </w:rPr>
        <w:drawing>
          <wp:inline distT="0" distB="0" distL="0" distR="0" wp14:anchorId="37F7314C" wp14:editId="5D7632A6">
            <wp:extent cx="5943600" cy="20713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5602" w14:textId="5F0163DA" w:rsidR="002D0111" w:rsidRDefault="002D0111" w:rsidP="00D34FB3"/>
    <w:p w14:paraId="5360918A" w14:textId="557BB510" w:rsidR="002D0111" w:rsidRDefault="002D0111" w:rsidP="00D34FB3"/>
    <w:p w14:paraId="05DDFD0F" w14:textId="3041DE8C" w:rsidR="008A286F" w:rsidRDefault="008A286F" w:rsidP="00D34FB3"/>
    <w:p w14:paraId="6A03803E" w14:textId="2BE1647C" w:rsidR="008A286F" w:rsidRDefault="008A286F" w:rsidP="00D34FB3">
      <w:r>
        <w:t>The number of documents in each topic:</w:t>
      </w:r>
    </w:p>
    <w:p w14:paraId="00D8B0C2" w14:textId="57E88D19" w:rsidR="008A286F" w:rsidRDefault="008A286F" w:rsidP="00D34FB3">
      <w:r>
        <w:rPr>
          <w:noProof/>
        </w:rPr>
        <w:drawing>
          <wp:inline distT="0" distB="0" distL="0" distR="0" wp14:anchorId="4B279DDC" wp14:editId="68F3123B">
            <wp:extent cx="5943600" cy="3430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CE54" w14:textId="347F84A1" w:rsidR="004775AE" w:rsidRDefault="0090053A" w:rsidP="00D34FB3">
      <w:r>
        <w:t>Sentiment Analysis is done within each dominant topic. The following is the sentiment classification done using the Sentiment Analyser for topic 0.</w:t>
      </w:r>
    </w:p>
    <w:p w14:paraId="1B0FE869" w14:textId="22CBFB99" w:rsidR="0090053A" w:rsidRDefault="0090053A" w:rsidP="00D34FB3">
      <w:r>
        <w:rPr>
          <w:noProof/>
        </w:rPr>
        <w:drawing>
          <wp:inline distT="0" distB="0" distL="0" distR="0" wp14:anchorId="7A2F7A21" wp14:editId="5647220A">
            <wp:extent cx="3105150" cy="350523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3740" cy="35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D60E" w14:textId="4C0A2621" w:rsidR="00171DA6" w:rsidRDefault="00171DA6" w:rsidP="00D34FB3">
      <w:r>
        <w:t>A sentiment label is assigned to each tweet. If the compound value of the sentiment is 0, we assign neutral to the tweet as the sentiment. Greater than zero is assigned a sentiment of positive and less than 0 is assigned a sentiment of negative.</w:t>
      </w:r>
    </w:p>
    <w:p w14:paraId="3C659901" w14:textId="414312BC" w:rsidR="00360E5E" w:rsidRDefault="00360E5E" w:rsidP="00D34FB3">
      <w:r>
        <w:rPr>
          <w:noProof/>
        </w:rPr>
        <w:drawing>
          <wp:inline distT="0" distB="0" distL="0" distR="0" wp14:anchorId="72C1A23C" wp14:editId="0C893A29">
            <wp:extent cx="3282950" cy="2875387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9481" cy="28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911C" w14:textId="72DAEDCF" w:rsidR="00506343" w:rsidRDefault="00506343" w:rsidP="00D34FB3">
      <w:r>
        <w:t>The total number of neutral, negative and positive tweets is calculated for the topic.</w:t>
      </w:r>
    </w:p>
    <w:p w14:paraId="53E21E53" w14:textId="7D1F5416" w:rsidR="00506343" w:rsidRPr="00D34FB3" w:rsidRDefault="00506343" w:rsidP="00D34FB3">
      <w:r>
        <w:rPr>
          <w:noProof/>
        </w:rPr>
        <w:drawing>
          <wp:inline distT="0" distB="0" distL="0" distR="0" wp14:anchorId="35E9C808" wp14:editId="39F344F5">
            <wp:extent cx="4181475" cy="2544177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0328" cy="25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343" w:rsidRPr="00D34FB3" w:rsidSect="00297C4C">
      <w:footerReference w:type="default" r:id="rId40"/>
      <w:pgSz w:w="12240" w:h="15840"/>
      <w:pgMar w:top="1418" w:right="1440" w:bottom="1560" w:left="1440" w:header="709" w:footer="841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63410" w14:textId="77777777" w:rsidR="003178F4" w:rsidRDefault="003178F4" w:rsidP="00B52108">
      <w:r>
        <w:separator/>
      </w:r>
    </w:p>
    <w:p w14:paraId="28A83FE7" w14:textId="77777777" w:rsidR="003178F4" w:rsidRDefault="003178F4"/>
  </w:endnote>
  <w:endnote w:type="continuationSeparator" w:id="0">
    <w:p w14:paraId="2675C6C7" w14:textId="77777777" w:rsidR="003178F4" w:rsidRDefault="003178F4" w:rsidP="00B52108">
      <w:r>
        <w:continuationSeparator/>
      </w:r>
    </w:p>
    <w:p w14:paraId="0F57824F" w14:textId="77777777" w:rsidR="003178F4" w:rsidRDefault="003178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439065"/>
      <w:docPartObj>
        <w:docPartGallery w:val="Page Numbers (Top of Page)"/>
        <w:docPartUnique/>
      </w:docPartObj>
    </w:sdtPr>
    <w:sdtEndPr/>
    <w:sdtContent>
      <w:p w14:paraId="1BB13CC8" w14:textId="77777777" w:rsidR="00297C4C" w:rsidRPr="00297C4C" w:rsidRDefault="00297C4C" w:rsidP="00297C4C">
        <w:pPr>
          <w:jc w:val="right"/>
          <w:rPr>
            <w:rFonts w:cs="Arial"/>
            <w:sz w:val="20"/>
            <w:szCs w:val="20"/>
          </w:rPr>
        </w:pPr>
        <w:r w:rsidRPr="005811C6">
          <w:rPr>
            <w:rFonts w:cs="Arial"/>
            <w:sz w:val="20"/>
            <w:szCs w:val="20"/>
          </w:rPr>
          <w:tab/>
        </w:r>
        <w:r w:rsidRPr="005811C6">
          <w:rPr>
            <w:rFonts w:cs="Arial"/>
            <w:sz w:val="20"/>
            <w:szCs w:val="20"/>
          </w:rPr>
          <w:tab/>
        </w:r>
        <w:r>
          <w:rPr>
            <w:rFonts w:cs="Arial"/>
            <w:sz w:val="20"/>
            <w:szCs w:val="20"/>
          </w:rPr>
          <w:tab/>
        </w:r>
        <w:r>
          <w:rPr>
            <w:rFonts w:cs="Arial"/>
            <w:sz w:val="20"/>
            <w:szCs w:val="20"/>
          </w:rPr>
          <w:tab/>
        </w:r>
        <w:r w:rsidRPr="005811C6">
          <w:rPr>
            <w:rFonts w:cs="Arial"/>
            <w:sz w:val="20"/>
            <w:szCs w:val="20"/>
          </w:rPr>
          <w:t xml:space="preserve">Page </w:t>
        </w:r>
        <w:r w:rsidR="00A11CB1">
          <w:rPr>
            <w:rFonts w:cs="Arial"/>
            <w:b/>
            <w:bCs/>
            <w:sz w:val="20"/>
            <w:szCs w:val="20"/>
          </w:rPr>
          <w:fldChar w:fldCharType="begin"/>
        </w:r>
        <w:r>
          <w:rPr>
            <w:rFonts w:cs="Arial"/>
            <w:b/>
            <w:bCs/>
            <w:sz w:val="20"/>
            <w:szCs w:val="20"/>
          </w:rPr>
          <w:instrText xml:space="preserve"> PAGE  \* Arabic </w:instrText>
        </w:r>
        <w:r w:rsidR="00A11CB1">
          <w:rPr>
            <w:rFonts w:cs="Arial"/>
            <w:b/>
            <w:bCs/>
            <w:sz w:val="20"/>
            <w:szCs w:val="20"/>
          </w:rPr>
          <w:fldChar w:fldCharType="separate"/>
        </w:r>
        <w:r w:rsidR="00BA12BF">
          <w:rPr>
            <w:rFonts w:cs="Arial"/>
            <w:b/>
            <w:bCs/>
            <w:noProof/>
            <w:sz w:val="20"/>
            <w:szCs w:val="20"/>
          </w:rPr>
          <w:t>3</w:t>
        </w:r>
        <w:r w:rsidR="00A11CB1">
          <w:rPr>
            <w:rFonts w:cs="Arial"/>
            <w:b/>
            <w:bCs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A5A2D" w14:textId="77777777" w:rsidR="003178F4" w:rsidRDefault="003178F4" w:rsidP="00B52108">
      <w:r>
        <w:separator/>
      </w:r>
    </w:p>
    <w:p w14:paraId="4FA26469" w14:textId="77777777" w:rsidR="003178F4" w:rsidRDefault="003178F4"/>
  </w:footnote>
  <w:footnote w:type="continuationSeparator" w:id="0">
    <w:p w14:paraId="3B1DE22A" w14:textId="77777777" w:rsidR="003178F4" w:rsidRDefault="003178F4" w:rsidP="00B52108">
      <w:r>
        <w:continuationSeparator/>
      </w:r>
    </w:p>
    <w:p w14:paraId="047A3F67" w14:textId="77777777" w:rsidR="003178F4" w:rsidRDefault="003178F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2D1B6" w14:textId="77777777" w:rsidR="00BB2847" w:rsidRDefault="00BB2847" w:rsidP="00BB2847">
    <w:pPr>
      <w:spacing w:after="0"/>
      <w:jc w:val="right"/>
      <w:rPr>
        <w:rFonts w:cs="Arial"/>
        <w:b/>
        <w:sz w:val="20"/>
        <w:szCs w:val="20"/>
      </w:rPr>
    </w:pPr>
  </w:p>
  <w:p w14:paraId="3C24296E" w14:textId="14E2E1A5" w:rsidR="00BB2847" w:rsidRDefault="00BB2847" w:rsidP="00403063">
    <w:pPr>
      <w:spacing w:after="0"/>
      <w:jc w:val="right"/>
      <w:rPr>
        <w:rFonts w:cs="Arial"/>
        <w:b/>
        <w:sz w:val="20"/>
        <w:szCs w:val="20"/>
      </w:rPr>
    </w:pPr>
  </w:p>
  <w:p w14:paraId="52563388" w14:textId="77777777" w:rsidR="008F3CE6" w:rsidRDefault="008F3CE6" w:rsidP="00403063">
    <w:pPr>
      <w:spacing w:after="0"/>
      <w:jc w:val="right"/>
      <w:rPr>
        <w:rFonts w:cs="Arial"/>
        <w:b/>
        <w:sz w:val="20"/>
        <w:szCs w:val="20"/>
      </w:rPr>
    </w:pPr>
  </w:p>
  <w:p w14:paraId="5003C8B0" w14:textId="77777777" w:rsidR="008F3CE6" w:rsidRPr="00BB2847" w:rsidRDefault="008F3CE6" w:rsidP="00403063">
    <w:pPr>
      <w:spacing w:after="0"/>
      <w:jc w:val="right"/>
      <w:rPr>
        <w:rFonts w:cs="Arial"/>
        <w:b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8EBC4A6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C240EB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CB2CDC4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223EF5C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A740E32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CDE418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DF28803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1D8D7B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8EE8D69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415E41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6D0F0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DA5579"/>
    <w:multiLevelType w:val="multilevel"/>
    <w:tmpl w:val="87C4F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AF3E3C"/>
    <w:multiLevelType w:val="hybridMultilevel"/>
    <w:tmpl w:val="A1F82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4853E8"/>
    <w:multiLevelType w:val="hybridMultilevel"/>
    <w:tmpl w:val="8102A7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2F09E1"/>
    <w:multiLevelType w:val="hybridMultilevel"/>
    <w:tmpl w:val="58CE53D8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C5101DD"/>
    <w:multiLevelType w:val="hybridMultilevel"/>
    <w:tmpl w:val="778C9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5913C0"/>
    <w:multiLevelType w:val="hybridMultilevel"/>
    <w:tmpl w:val="E646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8D1119"/>
    <w:multiLevelType w:val="hybridMultilevel"/>
    <w:tmpl w:val="7E089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C837FF"/>
    <w:multiLevelType w:val="hybridMultilevel"/>
    <w:tmpl w:val="8102A78A"/>
    <w:lvl w:ilvl="0" w:tplc="C89A3C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E65D4A"/>
    <w:multiLevelType w:val="hybridMultilevel"/>
    <w:tmpl w:val="62720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92293D"/>
    <w:multiLevelType w:val="hybridMultilevel"/>
    <w:tmpl w:val="855C9C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792351"/>
    <w:multiLevelType w:val="hybridMultilevel"/>
    <w:tmpl w:val="447CD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A75640"/>
    <w:multiLevelType w:val="hybridMultilevel"/>
    <w:tmpl w:val="1626071C"/>
    <w:lvl w:ilvl="0" w:tplc="C89A3C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616A51"/>
    <w:multiLevelType w:val="multilevel"/>
    <w:tmpl w:val="87C4F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10"/>
  </w:num>
  <w:num w:numId="12">
    <w:abstractNumId w:val="19"/>
  </w:num>
  <w:num w:numId="13">
    <w:abstractNumId w:val="14"/>
  </w:num>
  <w:num w:numId="14">
    <w:abstractNumId w:val="15"/>
  </w:num>
  <w:num w:numId="15">
    <w:abstractNumId w:val="20"/>
  </w:num>
  <w:num w:numId="16">
    <w:abstractNumId w:val="16"/>
  </w:num>
  <w:num w:numId="17">
    <w:abstractNumId w:val="18"/>
  </w:num>
  <w:num w:numId="18">
    <w:abstractNumId w:val="12"/>
  </w:num>
  <w:num w:numId="19">
    <w:abstractNumId w:val="22"/>
  </w:num>
  <w:num w:numId="20">
    <w:abstractNumId w:val="13"/>
  </w:num>
  <w:num w:numId="21">
    <w:abstractNumId w:val="11"/>
  </w:num>
  <w:num w:numId="22">
    <w:abstractNumId w:val="21"/>
  </w:num>
  <w:num w:numId="23">
    <w:abstractNumId w:val="23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48F"/>
    <w:rsid w:val="000034AB"/>
    <w:rsid w:val="0000648B"/>
    <w:rsid w:val="000309E1"/>
    <w:rsid w:val="00030F71"/>
    <w:rsid w:val="00036F69"/>
    <w:rsid w:val="00037939"/>
    <w:rsid w:val="000407E4"/>
    <w:rsid w:val="00047077"/>
    <w:rsid w:val="00051037"/>
    <w:rsid w:val="00052B0C"/>
    <w:rsid w:val="00063B16"/>
    <w:rsid w:val="00070D85"/>
    <w:rsid w:val="00080145"/>
    <w:rsid w:val="0008219D"/>
    <w:rsid w:val="000A1AF5"/>
    <w:rsid w:val="000B1EC0"/>
    <w:rsid w:val="000B6ECA"/>
    <w:rsid w:val="000C2002"/>
    <w:rsid w:val="000C6039"/>
    <w:rsid w:val="000C6E1F"/>
    <w:rsid w:val="000E270B"/>
    <w:rsid w:val="000E5D81"/>
    <w:rsid w:val="000F2E32"/>
    <w:rsid w:val="000F4FFC"/>
    <w:rsid w:val="000F6CF3"/>
    <w:rsid w:val="00101DD1"/>
    <w:rsid w:val="0010617A"/>
    <w:rsid w:val="0012173E"/>
    <w:rsid w:val="001314DF"/>
    <w:rsid w:val="0013437E"/>
    <w:rsid w:val="00151336"/>
    <w:rsid w:val="00171DA6"/>
    <w:rsid w:val="00173834"/>
    <w:rsid w:val="00181B6F"/>
    <w:rsid w:val="00183C51"/>
    <w:rsid w:val="001845F1"/>
    <w:rsid w:val="00195753"/>
    <w:rsid w:val="001A0195"/>
    <w:rsid w:val="001A20CC"/>
    <w:rsid w:val="001A5C0B"/>
    <w:rsid w:val="001C04DC"/>
    <w:rsid w:val="001D3D92"/>
    <w:rsid w:val="001D5648"/>
    <w:rsid w:val="001E48EE"/>
    <w:rsid w:val="001F0C26"/>
    <w:rsid w:val="001F2366"/>
    <w:rsid w:val="0020419D"/>
    <w:rsid w:val="00211D4A"/>
    <w:rsid w:val="0022007A"/>
    <w:rsid w:val="00227931"/>
    <w:rsid w:val="00231E42"/>
    <w:rsid w:val="00236372"/>
    <w:rsid w:val="00236CE7"/>
    <w:rsid w:val="00237674"/>
    <w:rsid w:val="00237823"/>
    <w:rsid w:val="00241EA6"/>
    <w:rsid w:val="002550DF"/>
    <w:rsid w:val="00266C71"/>
    <w:rsid w:val="002752B5"/>
    <w:rsid w:val="0027669E"/>
    <w:rsid w:val="00290E72"/>
    <w:rsid w:val="00291E44"/>
    <w:rsid w:val="00297AE9"/>
    <w:rsid w:val="00297C4C"/>
    <w:rsid w:val="002A3508"/>
    <w:rsid w:val="002B04B0"/>
    <w:rsid w:val="002B1659"/>
    <w:rsid w:val="002C46C9"/>
    <w:rsid w:val="002C5471"/>
    <w:rsid w:val="002C635D"/>
    <w:rsid w:val="002D0111"/>
    <w:rsid w:val="002D45EE"/>
    <w:rsid w:val="002D75C5"/>
    <w:rsid w:val="002D7C0A"/>
    <w:rsid w:val="002E23BD"/>
    <w:rsid w:val="002F07D4"/>
    <w:rsid w:val="003041DF"/>
    <w:rsid w:val="003178F4"/>
    <w:rsid w:val="0033138D"/>
    <w:rsid w:val="00331AF7"/>
    <w:rsid w:val="003332D7"/>
    <w:rsid w:val="0033721A"/>
    <w:rsid w:val="00337368"/>
    <w:rsid w:val="00345CF5"/>
    <w:rsid w:val="00347623"/>
    <w:rsid w:val="003477F1"/>
    <w:rsid w:val="00352714"/>
    <w:rsid w:val="00354949"/>
    <w:rsid w:val="00356E98"/>
    <w:rsid w:val="00360255"/>
    <w:rsid w:val="00360310"/>
    <w:rsid w:val="00360E5E"/>
    <w:rsid w:val="0036573A"/>
    <w:rsid w:val="003703A0"/>
    <w:rsid w:val="003723E4"/>
    <w:rsid w:val="003731F8"/>
    <w:rsid w:val="0037484F"/>
    <w:rsid w:val="003753C7"/>
    <w:rsid w:val="0038474D"/>
    <w:rsid w:val="003B5185"/>
    <w:rsid w:val="003B7188"/>
    <w:rsid w:val="003C0A84"/>
    <w:rsid w:val="003C2EBB"/>
    <w:rsid w:val="003D5870"/>
    <w:rsid w:val="003D6641"/>
    <w:rsid w:val="003E4578"/>
    <w:rsid w:val="003E4EAA"/>
    <w:rsid w:val="003E6D39"/>
    <w:rsid w:val="003F234A"/>
    <w:rsid w:val="004008EE"/>
    <w:rsid w:val="00403063"/>
    <w:rsid w:val="00403735"/>
    <w:rsid w:val="00410D90"/>
    <w:rsid w:val="00413F2D"/>
    <w:rsid w:val="004231EC"/>
    <w:rsid w:val="004238F6"/>
    <w:rsid w:val="00424F66"/>
    <w:rsid w:val="00430467"/>
    <w:rsid w:val="00434759"/>
    <w:rsid w:val="00436818"/>
    <w:rsid w:val="00441186"/>
    <w:rsid w:val="00441F14"/>
    <w:rsid w:val="004501F6"/>
    <w:rsid w:val="00450506"/>
    <w:rsid w:val="00453AEE"/>
    <w:rsid w:val="0046114B"/>
    <w:rsid w:val="004644E1"/>
    <w:rsid w:val="00465AE2"/>
    <w:rsid w:val="00471612"/>
    <w:rsid w:val="00475E34"/>
    <w:rsid w:val="004775AE"/>
    <w:rsid w:val="00477E31"/>
    <w:rsid w:val="00480781"/>
    <w:rsid w:val="00483462"/>
    <w:rsid w:val="00494C26"/>
    <w:rsid w:val="004968DF"/>
    <w:rsid w:val="00496AC2"/>
    <w:rsid w:val="00497F67"/>
    <w:rsid w:val="004B27E8"/>
    <w:rsid w:val="004B3FCF"/>
    <w:rsid w:val="004C10A7"/>
    <w:rsid w:val="004D123C"/>
    <w:rsid w:val="004D3B0F"/>
    <w:rsid w:val="004D7933"/>
    <w:rsid w:val="004F56A1"/>
    <w:rsid w:val="0050012F"/>
    <w:rsid w:val="005054AE"/>
    <w:rsid w:val="00506343"/>
    <w:rsid w:val="00506AB5"/>
    <w:rsid w:val="0053016B"/>
    <w:rsid w:val="00530AFF"/>
    <w:rsid w:val="00531FCD"/>
    <w:rsid w:val="0053200C"/>
    <w:rsid w:val="005421D0"/>
    <w:rsid w:val="005452C5"/>
    <w:rsid w:val="00551EDA"/>
    <w:rsid w:val="00552D7A"/>
    <w:rsid w:val="0055472C"/>
    <w:rsid w:val="00554984"/>
    <w:rsid w:val="00560280"/>
    <w:rsid w:val="00566AEB"/>
    <w:rsid w:val="0057138D"/>
    <w:rsid w:val="00575A7C"/>
    <w:rsid w:val="00577104"/>
    <w:rsid w:val="005811C6"/>
    <w:rsid w:val="00590D7B"/>
    <w:rsid w:val="00595F22"/>
    <w:rsid w:val="005A32DD"/>
    <w:rsid w:val="005A66EE"/>
    <w:rsid w:val="005A7051"/>
    <w:rsid w:val="005B4652"/>
    <w:rsid w:val="005B495A"/>
    <w:rsid w:val="005C45AE"/>
    <w:rsid w:val="005C4DD1"/>
    <w:rsid w:val="005E2682"/>
    <w:rsid w:val="005E34FB"/>
    <w:rsid w:val="005E5C44"/>
    <w:rsid w:val="005E7822"/>
    <w:rsid w:val="005F36FE"/>
    <w:rsid w:val="0060641D"/>
    <w:rsid w:val="00616993"/>
    <w:rsid w:val="00616BFC"/>
    <w:rsid w:val="0062303C"/>
    <w:rsid w:val="00623098"/>
    <w:rsid w:val="00624113"/>
    <w:rsid w:val="00643C68"/>
    <w:rsid w:val="00651A72"/>
    <w:rsid w:val="00651B88"/>
    <w:rsid w:val="00654E36"/>
    <w:rsid w:val="006569ED"/>
    <w:rsid w:val="00670FB5"/>
    <w:rsid w:val="00672453"/>
    <w:rsid w:val="00673B78"/>
    <w:rsid w:val="006900BD"/>
    <w:rsid w:val="006953E5"/>
    <w:rsid w:val="006A2BFD"/>
    <w:rsid w:val="006B03BA"/>
    <w:rsid w:val="006B0608"/>
    <w:rsid w:val="006B090D"/>
    <w:rsid w:val="006B105F"/>
    <w:rsid w:val="006B7FE1"/>
    <w:rsid w:val="006C17ED"/>
    <w:rsid w:val="006C2040"/>
    <w:rsid w:val="006C3DE6"/>
    <w:rsid w:val="006C5311"/>
    <w:rsid w:val="006C7065"/>
    <w:rsid w:val="006E0500"/>
    <w:rsid w:val="006F2A59"/>
    <w:rsid w:val="00703B12"/>
    <w:rsid w:val="007043C8"/>
    <w:rsid w:val="00704BCF"/>
    <w:rsid w:val="00707124"/>
    <w:rsid w:val="00710B87"/>
    <w:rsid w:val="00713EAC"/>
    <w:rsid w:val="00716658"/>
    <w:rsid w:val="0072012C"/>
    <w:rsid w:val="00721786"/>
    <w:rsid w:val="00747BDE"/>
    <w:rsid w:val="00751BA9"/>
    <w:rsid w:val="00755C83"/>
    <w:rsid w:val="00757A5B"/>
    <w:rsid w:val="007710CC"/>
    <w:rsid w:val="0077386E"/>
    <w:rsid w:val="0078101E"/>
    <w:rsid w:val="00790CD6"/>
    <w:rsid w:val="007A20DB"/>
    <w:rsid w:val="007A4BB3"/>
    <w:rsid w:val="007B1A3B"/>
    <w:rsid w:val="007B680C"/>
    <w:rsid w:val="007B6EA6"/>
    <w:rsid w:val="007C00FA"/>
    <w:rsid w:val="007C6B1F"/>
    <w:rsid w:val="007D2AEE"/>
    <w:rsid w:val="007D430C"/>
    <w:rsid w:val="007D506D"/>
    <w:rsid w:val="007E2263"/>
    <w:rsid w:val="007E79CE"/>
    <w:rsid w:val="007F091D"/>
    <w:rsid w:val="007F1B9E"/>
    <w:rsid w:val="007F286D"/>
    <w:rsid w:val="007F2E4E"/>
    <w:rsid w:val="007F7678"/>
    <w:rsid w:val="00800024"/>
    <w:rsid w:val="00811FE5"/>
    <w:rsid w:val="008174AF"/>
    <w:rsid w:val="00823718"/>
    <w:rsid w:val="008354C2"/>
    <w:rsid w:val="00836211"/>
    <w:rsid w:val="00842C12"/>
    <w:rsid w:val="00846308"/>
    <w:rsid w:val="0084659C"/>
    <w:rsid w:val="00846FB3"/>
    <w:rsid w:val="008639AD"/>
    <w:rsid w:val="008720F3"/>
    <w:rsid w:val="008760E0"/>
    <w:rsid w:val="00876F3D"/>
    <w:rsid w:val="008925C4"/>
    <w:rsid w:val="00896EFE"/>
    <w:rsid w:val="008A12C6"/>
    <w:rsid w:val="008A286F"/>
    <w:rsid w:val="008B5FC2"/>
    <w:rsid w:val="008C42D0"/>
    <w:rsid w:val="008D1C2A"/>
    <w:rsid w:val="008D3A7D"/>
    <w:rsid w:val="008D4C7D"/>
    <w:rsid w:val="008E3E0D"/>
    <w:rsid w:val="008E7B03"/>
    <w:rsid w:val="008F3CE6"/>
    <w:rsid w:val="0090053A"/>
    <w:rsid w:val="00902B21"/>
    <w:rsid w:val="0090352B"/>
    <w:rsid w:val="0090356D"/>
    <w:rsid w:val="0090478F"/>
    <w:rsid w:val="00911728"/>
    <w:rsid w:val="0091438A"/>
    <w:rsid w:val="0092085E"/>
    <w:rsid w:val="00924FD0"/>
    <w:rsid w:val="00925D8B"/>
    <w:rsid w:val="00933A97"/>
    <w:rsid w:val="009404DE"/>
    <w:rsid w:val="0097514A"/>
    <w:rsid w:val="00975D5D"/>
    <w:rsid w:val="00976102"/>
    <w:rsid w:val="009772EA"/>
    <w:rsid w:val="00985B2B"/>
    <w:rsid w:val="00990245"/>
    <w:rsid w:val="009A571B"/>
    <w:rsid w:val="009A5847"/>
    <w:rsid w:val="009A61C6"/>
    <w:rsid w:val="009B7998"/>
    <w:rsid w:val="009C1A32"/>
    <w:rsid w:val="009C2CF9"/>
    <w:rsid w:val="009D1C3B"/>
    <w:rsid w:val="009D690B"/>
    <w:rsid w:val="009F1E14"/>
    <w:rsid w:val="009F293A"/>
    <w:rsid w:val="009F363F"/>
    <w:rsid w:val="009F42D4"/>
    <w:rsid w:val="00A07184"/>
    <w:rsid w:val="00A07D79"/>
    <w:rsid w:val="00A11CB1"/>
    <w:rsid w:val="00A13192"/>
    <w:rsid w:val="00A224A1"/>
    <w:rsid w:val="00A22CFD"/>
    <w:rsid w:val="00A47477"/>
    <w:rsid w:val="00A565DD"/>
    <w:rsid w:val="00A576CB"/>
    <w:rsid w:val="00A579B3"/>
    <w:rsid w:val="00A63F0C"/>
    <w:rsid w:val="00A75FA7"/>
    <w:rsid w:val="00A851F2"/>
    <w:rsid w:val="00A86CBC"/>
    <w:rsid w:val="00A87C3B"/>
    <w:rsid w:val="00A91614"/>
    <w:rsid w:val="00A91FAC"/>
    <w:rsid w:val="00AA2E6C"/>
    <w:rsid w:val="00AA5EB3"/>
    <w:rsid w:val="00AB4117"/>
    <w:rsid w:val="00AC63F1"/>
    <w:rsid w:val="00AC64BE"/>
    <w:rsid w:val="00AD1638"/>
    <w:rsid w:val="00AD219E"/>
    <w:rsid w:val="00AD3130"/>
    <w:rsid w:val="00AD7B0F"/>
    <w:rsid w:val="00AE3D67"/>
    <w:rsid w:val="00AF1187"/>
    <w:rsid w:val="00AF7E94"/>
    <w:rsid w:val="00B01BC7"/>
    <w:rsid w:val="00B02A26"/>
    <w:rsid w:val="00B0593A"/>
    <w:rsid w:val="00B07314"/>
    <w:rsid w:val="00B1555D"/>
    <w:rsid w:val="00B17F68"/>
    <w:rsid w:val="00B218A5"/>
    <w:rsid w:val="00B24DC4"/>
    <w:rsid w:val="00B259D8"/>
    <w:rsid w:val="00B2691C"/>
    <w:rsid w:val="00B3216A"/>
    <w:rsid w:val="00B359AC"/>
    <w:rsid w:val="00B42EEC"/>
    <w:rsid w:val="00B4699A"/>
    <w:rsid w:val="00B51284"/>
    <w:rsid w:val="00B518C5"/>
    <w:rsid w:val="00B52108"/>
    <w:rsid w:val="00B607E9"/>
    <w:rsid w:val="00B64E26"/>
    <w:rsid w:val="00B65D5F"/>
    <w:rsid w:val="00B73B78"/>
    <w:rsid w:val="00B7665F"/>
    <w:rsid w:val="00B8085C"/>
    <w:rsid w:val="00B825CC"/>
    <w:rsid w:val="00B82652"/>
    <w:rsid w:val="00B855FD"/>
    <w:rsid w:val="00B9366B"/>
    <w:rsid w:val="00BA12BF"/>
    <w:rsid w:val="00BA448F"/>
    <w:rsid w:val="00BA572C"/>
    <w:rsid w:val="00BA788E"/>
    <w:rsid w:val="00BB11FE"/>
    <w:rsid w:val="00BB2847"/>
    <w:rsid w:val="00BB3C2C"/>
    <w:rsid w:val="00BB480E"/>
    <w:rsid w:val="00BC2CDC"/>
    <w:rsid w:val="00BC3E6F"/>
    <w:rsid w:val="00BD4414"/>
    <w:rsid w:val="00BE31D8"/>
    <w:rsid w:val="00BE5A9E"/>
    <w:rsid w:val="00BE6D38"/>
    <w:rsid w:val="00BE7F7F"/>
    <w:rsid w:val="00BF0B96"/>
    <w:rsid w:val="00BF3576"/>
    <w:rsid w:val="00C02626"/>
    <w:rsid w:val="00C07B04"/>
    <w:rsid w:val="00C1605F"/>
    <w:rsid w:val="00C22433"/>
    <w:rsid w:val="00C248E8"/>
    <w:rsid w:val="00C33108"/>
    <w:rsid w:val="00C40715"/>
    <w:rsid w:val="00C44C08"/>
    <w:rsid w:val="00C46A33"/>
    <w:rsid w:val="00C55912"/>
    <w:rsid w:val="00C6471E"/>
    <w:rsid w:val="00C652F5"/>
    <w:rsid w:val="00C83FC6"/>
    <w:rsid w:val="00C84396"/>
    <w:rsid w:val="00C85A1A"/>
    <w:rsid w:val="00C86BF2"/>
    <w:rsid w:val="00CA6D5E"/>
    <w:rsid w:val="00CB7E00"/>
    <w:rsid w:val="00CC1441"/>
    <w:rsid w:val="00CF2025"/>
    <w:rsid w:val="00D065B3"/>
    <w:rsid w:val="00D136D4"/>
    <w:rsid w:val="00D2155D"/>
    <w:rsid w:val="00D22940"/>
    <w:rsid w:val="00D304D0"/>
    <w:rsid w:val="00D34FB3"/>
    <w:rsid w:val="00D4462D"/>
    <w:rsid w:val="00D4653A"/>
    <w:rsid w:val="00D4660C"/>
    <w:rsid w:val="00D50231"/>
    <w:rsid w:val="00D50819"/>
    <w:rsid w:val="00D51E86"/>
    <w:rsid w:val="00D555A6"/>
    <w:rsid w:val="00D6388A"/>
    <w:rsid w:val="00D70AA0"/>
    <w:rsid w:val="00D717B0"/>
    <w:rsid w:val="00D749DF"/>
    <w:rsid w:val="00D7689B"/>
    <w:rsid w:val="00D769FD"/>
    <w:rsid w:val="00D86C82"/>
    <w:rsid w:val="00D87E0D"/>
    <w:rsid w:val="00DA1063"/>
    <w:rsid w:val="00DB4633"/>
    <w:rsid w:val="00DB6E93"/>
    <w:rsid w:val="00DC17D3"/>
    <w:rsid w:val="00DC2551"/>
    <w:rsid w:val="00DC366B"/>
    <w:rsid w:val="00DC51E3"/>
    <w:rsid w:val="00DC5B1A"/>
    <w:rsid w:val="00DC76F0"/>
    <w:rsid w:val="00DC7BF7"/>
    <w:rsid w:val="00DD0DEB"/>
    <w:rsid w:val="00DF03F2"/>
    <w:rsid w:val="00DF0604"/>
    <w:rsid w:val="00DF2076"/>
    <w:rsid w:val="00DF38A7"/>
    <w:rsid w:val="00DF77B9"/>
    <w:rsid w:val="00E0503B"/>
    <w:rsid w:val="00E070A9"/>
    <w:rsid w:val="00E1206F"/>
    <w:rsid w:val="00E12539"/>
    <w:rsid w:val="00E21489"/>
    <w:rsid w:val="00E238C2"/>
    <w:rsid w:val="00E246DB"/>
    <w:rsid w:val="00E31E0F"/>
    <w:rsid w:val="00E373C4"/>
    <w:rsid w:val="00E4406A"/>
    <w:rsid w:val="00E44630"/>
    <w:rsid w:val="00E52C43"/>
    <w:rsid w:val="00E57830"/>
    <w:rsid w:val="00E6123C"/>
    <w:rsid w:val="00E6282B"/>
    <w:rsid w:val="00E62D23"/>
    <w:rsid w:val="00E66DDF"/>
    <w:rsid w:val="00E7161F"/>
    <w:rsid w:val="00E74049"/>
    <w:rsid w:val="00E76FE3"/>
    <w:rsid w:val="00E84651"/>
    <w:rsid w:val="00E943C4"/>
    <w:rsid w:val="00E97997"/>
    <w:rsid w:val="00EA1A01"/>
    <w:rsid w:val="00EA6E89"/>
    <w:rsid w:val="00EA6FB5"/>
    <w:rsid w:val="00EB41C0"/>
    <w:rsid w:val="00EB5105"/>
    <w:rsid w:val="00EB55FA"/>
    <w:rsid w:val="00EC1EC6"/>
    <w:rsid w:val="00EC4E5C"/>
    <w:rsid w:val="00EC73C2"/>
    <w:rsid w:val="00EE4683"/>
    <w:rsid w:val="00EF409F"/>
    <w:rsid w:val="00F047A9"/>
    <w:rsid w:val="00F05BAC"/>
    <w:rsid w:val="00F07BD8"/>
    <w:rsid w:val="00F10383"/>
    <w:rsid w:val="00F12059"/>
    <w:rsid w:val="00F2016C"/>
    <w:rsid w:val="00F226C7"/>
    <w:rsid w:val="00F43300"/>
    <w:rsid w:val="00F46CF1"/>
    <w:rsid w:val="00F477D4"/>
    <w:rsid w:val="00F575B7"/>
    <w:rsid w:val="00F57E7B"/>
    <w:rsid w:val="00F62212"/>
    <w:rsid w:val="00F65931"/>
    <w:rsid w:val="00F83692"/>
    <w:rsid w:val="00FA2E27"/>
    <w:rsid w:val="00FA569B"/>
    <w:rsid w:val="00FC3E80"/>
    <w:rsid w:val="00FC4215"/>
    <w:rsid w:val="00FD3E6C"/>
    <w:rsid w:val="00FE25AE"/>
    <w:rsid w:val="00FF084A"/>
    <w:rsid w:val="00FF2CB3"/>
    <w:rsid w:val="00FF7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DE9976"/>
  <w15:docId w15:val="{025717CA-5322-4120-946C-9E33CF342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42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80C"/>
    <w:pPr>
      <w:spacing w:after="200" w:line="259" w:lineRule="auto"/>
    </w:pPr>
    <w:rPr>
      <w:rFonts w:ascii="Arial" w:hAnsi="Arial"/>
      <w:sz w:val="22"/>
    </w:rPr>
  </w:style>
  <w:style w:type="paragraph" w:styleId="Heading1">
    <w:name w:val="heading 1"/>
    <w:basedOn w:val="BodyText"/>
    <w:next w:val="BodyText"/>
    <w:link w:val="Heading1Char"/>
    <w:uiPriority w:val="2"/>
    <w:qFormat/>
    <w:rsid w:val="002C635D"/>
    <w:pPr>
      <w:keepNext/>
      <w:keepLines/>
      <w:pBdr>
        <w:bottom w:val="single" w:sz="2" w:space="1" w:color="auto"/>
      </w:pBdr>
      <w:spacing w:before="400" w:after="10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BodyText"/>
    <w:next w:val="Normal"/>
    <w:link w:val="Heading2Char"/>
    <w:uiPriority w:val="3"/>
    <w:unhideWhenUsed/>
    <w:qFormat/>
    <w:rsid w:val="002C635D"/>
    <w:pPr>
      <w:keepNext/>
      <w:keepLines/>
      <w:spacing w:before="300" w:after="12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4"/>
    <w:unhideWhenUsed/>
    <w:qFormat/>
    <w:rsid w:val="000F4FFC"/>
    <w:pPr>
      <w:spacing w:before="280" w:after="0"/>
      <w:outlineLvl w:val="2"/>
    </w:pPr>
    <w:rPr>
      <w:sz w:val="24"/>
    </w:rPr>
  </w:style>
  <w:style w:type="paragraph" w:styleId="Heading4">
    <w:name w:val="heading 4"/>
    <w:basedOn w:val="BodyText"/>
    <w:next w:val="Normal"/>
    <w:link w:val="Heading4Char"/>
    <w:uiPriority w:val="5"/>
    <w:unhideWhenUsed/>
    <w:qFormat/>
    <w:rsid w:val="00551EDA"/>
    <w:pPr>
      <w:spacing w:before="280" w:after="0"/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ncerely">
    <w:name w:val="Sincerely"/>
    <w:basedOn w:val="Normal"/>
    <w:uiPriority w:val="6"/>
    <w:rsid w:val="000F6CF3"/>
    <w:pPr>
      <w:spacing w:after="1000"/>
    </w:pPr>
  </w:style>
  <w:style w:type="paragraph" w:styleId="Header">
    <w:name w:val="header"/>
    <w:basedOn w:val="Normal"/>
    <w:link w:val="HeaderChar"/>
    <w:uiPriority w:val="99"/>
    <w:unhideWhenUsed/>
    <w:rsid w:val="005E78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7822"/>
    <w:rPr>
      <w:rFonts w:ascii="Times New Roman" w:hAnsi="Times New Roman"/>
      <w:sz w:val="22"/>
    </w:rPr>
  </w:style>
  <w:style w:type="paragraph" w:styleId="Footer">
    <w:name w:val="footer"/>
    <w:basedOn w:val="Normal"/>
    <w:link w:val="FooterChar"/>
    <w:uiPriority w:val="99"/>
    <w:unhideWhenUsed/>
    <w:rsid w:val="00E7161F"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B52108"/>
    <w:pPr>
      <w:spacing w:before="100" w:beforeAutospacing="1" w:after="100" w:afterAutospacing="1"/>
    </w:pPr>
    <w:rPr>
      <w:rFonts w:cs="Times New Roman"/>
    </w:rPr>
  </w:style>
  <w:style w:type="paragraph" w:styleId="BodyText">
    <w:name w:val="Body Text"/>
    <w:basedOn w:val="Normal"/>
    <w:link w:val="BodyTextChar"/>
    <w:uiPriority w:val="99"/>
    <w:unhideWhenUsed/>
    <w:rsid w:val="00B52108"/>
    <w:pPr>
      <w:spacing w:line="264" w:lineRule="auto"/>
    </w:pPr>
  </w:style>
  <w:style w:type="character" w:customStyle="1" w:styleId="BodyTextChar">
    <w:name w:val="Body Text Char"/>
    <w:basedOn w:val="DefaultParagraphFont"/>
    <w:link w:val="BodyText"/>
    <w:uiPriority w:val="99"/>
    <w:rsid w:val="00B52108"/>
    <w:rPr>
      <w:rFonts w:ascii="Times New Roman" w:hAnsi="Times New Roman"/>
      <w:sz w:val="22"/>
    </w:rPr>
  </w:style>
  <w:style w:type="character" w:customStyle="1" w:styleId="Heading1Char">
    <w:name w:val="Heading 1 Char"/>
    <w:basedOn w:val="DefaultParagraphFont"/>
    <w:link w:val="Heading1"/>
    <w:uiPriority w:val="2"/>
    <w:rsid w:val="002C635D"/>
    <w:rPr>
      <w:rFonts w:ascii="Arial" w:eastAsiaTheme="majorEastAsia" w:hAnsi="Arial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3"/>
    <w:rsid w:val="002C635D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BodyText2">
    <w:name w:val="Body Text 2"/>
    <w:aliases w:val="No spacing"/>
    <w:basedOn w:val="BodyText"/>
    <w:link w:val="BodyText2Char"/>
    <w:uiPriority w:val="99"/>
    <w:unhideWhenUsed/>
    <w:rsid w:val="007A4BB3"/>
    <w:pPr>
      <w:spacing w:after="0"/>
    </w:pPr>
  </w:style>
  <w:style w:type="character" w:customStyle="1" w:styleId="BodyText2Char">
    <w:name w:val="Body Text 2 Char"/>
    <w:aliases w:val="No spacing Char"/>
    <w:basedOn w:val="DefaultParagraphFont"/>
    <w:link w:val="BodyText2"/>
    <w:uiPriority w:val="99"/>
    <w:rsid w:val="007A4BB3"/>
    <w:rPr>
      <w:rFonts w:ascii="Times New Roman" w:hAnsi="Times New Roman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E7161F"/>
    <w:rPr>
      <w:rFonts w:ascii="Times New Roman" w:hAnsi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4"/>
    <w:rsid w:val="000F4FFC"/>
    <w:rPr>
      <w:rFonts w:ascii="Arial" w:eastAsiaTheme="majorEastAsia" w:hAnsi="Arial" w:cstheme="majorBidi"/>
      <w:b/>
      <w:color w:val="000000" w:themeColor="text1"/>
      <w:szCs w:val="26"/>
    </w:rPr>
  </w:style>
  <w:style w:type="character" w:customStyle="1" w:styleId="Heading4Char">
    <w:name w:val="Heading 4 Char"/>
    <w:basedOn w:val="DefaultParagraphFont"/>
    <w:link w:val="Heading4"/>
    <w:uiPriority w:val="5"/>
    <w:rsid w:val="00551EDA"/>
    <w:rPr>
      <w:rFonts w:ascii="Arial" w:hAnsi="Arial"/>
      <w:b/>
      <w:sz w:val="22"/>
    </w:rPr>
  </w:style>
  <w:style w:type="paragraph" w:styleId="NoSpacing">
    <w:name w:val="No Spacing"/>
    <w:link w:val="NoSpacingChar"/>
    <w:uiPriority w:val="1"/>
    <w:qFormat/>
    <w:rsid w:val="007B680C"/>
    <w:rPr>
      <w:rFonts w:ascii="Arial" w:hAnsi="Arial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7B680C"/>
    <w:rPr>
      <w:rFonts w:ascii="Arial" w:hAnsi="Arial"/>
      <w:sz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409F"/>
    <w:pPr>
      <w:numPr>
        <w:ilvl w:val="1"/>
      </w:numPr>
      <w:spacing w:after="160"/>
    </w:pPr>
    <w:rPr>
      <w:spacing w:val="15"/>
      <w:sz w:val="4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F409F"/>
    <w:rPr>
      <w:rFonts w:ascii="Arial" w:hAnsi="Arial"/>
      <w:spacing w:val="15"/>
      <w:sz w:val="44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B218A5"/>
    <w:pPr>
      <w:spacing w:before="240" w:after="200" w:line="259" w:lineRule="auto"/>
      <w:outlineLvl w:val="9"/>
    </w:pPr>
    <w:rPr>
      <w:lang w:val="en-US"/>
    </w:rPr>
  </w:style>
  <w:style w:type="paragraph" w:styleId="TOC1">
    <w:name w:val="toc 1"/>
    <w:next w:val="Normal"/>
    <w:autoRedefine/>
    <w:uiPriority w:val="39"/>
    <w:unhideWhenUsed/>
    <w:rsid w:val="002C635D"/>
    <w:pPr>
      <w:tabs>
        <w:tab w:val="right" w:leader="dot" w:pos="9350"/>
      </w:tabs>
      <w:spacing w:line="360" w:lineRule="auto"/>
    </w:pPr>
    <w:rPr>
      <w:rFonts w:ascii="Arial" w:eastAsiaTheme="majorEastAsia" w:hAnsi="Arial" w:cstheme="majorBidi"/>
      <w:b/>
      <w:color w:val="000000" w:themeColor="text1"/>
      <w:szCs w:val="26"/>
    </w:rPr>
  </w:style>
  <w:style w:type="paragraph" w:styleId="TOC2">
    <w:name w:val="toc 2"/>
    <w:basedOn w:val="Heading3"/>
    <w:next w:val="Normal"/>
    <w:autoRedefine/>
    <w:uiPriority w:val="39"/>
    <w:unhideWhenUsed/>
    <w:rsid w:val="00F047A9"/>
    <w:pPr>
      <w:spacing w:before="0" w:line="360" w:lineRule="auto"/>
      <w:ind w:left="221"/>
    </w:pPr>
    <w:rPr>
      <w:b w:val="0"/>
    </w:rPr>
  </w:style>
  <w:style w:type="paragraph" w:styleId="TOC3">
    <w:name w:val="toc 3"/>
    <w:basedOn w:val="Normal"/>
    <w:next w:val="Normal"/>
    <w:autoRedefine/>
    <w:uiPriority w:val="39"/>
    <w:unhideWhenUsed/>
    <w:rsid w:val="00811FE5"/>
    <w:pPr>
      <w:spacing w:after="0" w:line="360" w:lineRule="auto"/>
      <w:ind w:left="442"/>
    </w:pPr>
  </w:style>
  <w:style w:type="character" w:styleId="Hyperlink">
    <w:name w:val="Hyperlink"/>
    <w:basedOn w:val="DefaultParagraphFont"/>
    <w:uiPriority w:val="99"/>
    <w:unhideWhenUsed/>
    <w:rsid w:val="00811FE5"/>
    <w:rPr>
      <w:color w:val="004C9B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747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TOC4">
    <w:name w:val="toc 4"/>
    <w:basedOn w:val="Heading4"/>
    <w:next w:val="Normal"/>
    <w:autoRedefine/>
    <w:uiPriority w:val="39"/>
    <w:semiHidden/>
    <w:unhideWhenUsed/>
    <w:rsid w:val="00811FE5"/>
    <w:pPr>
      <w:spacing w:after="100"/>
      <w:ind w:left="660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7477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530A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-Accent21">
    <w:name w:val="Grid Table 5 Dark - Accent 21"/>
    <w:basedOn w:val="TableNormal"/>
    <w:uiPriority w:val="50"/>
    <w:rsid w:val="007B680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2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72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72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72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7200" w:themeFill="accent2"/>
      </w:tcPr>
    </w:tblStylePr>
    <w:tblStylePr w:type="band1Vert">
      <w:tblPr/>
      <w:tcPr>
        <w:shd w:val="clear" w:color="auto" w:fill="FFC699" w:themeFill="accent2" w:themeFillTint="66"/>
      </w:tcPr>
    </w:tblStylePr>
    <w:tblStylePr w:type="band1Horz">
      <w:tblPr/>
      <w:tcPr>
        <w:shd w:val="clear" w:color="auto" w:fill="FFC699" w:themeFill="accent2" w:themeFillTint="66"/>
      </w:tcPr>
    </w:tblStylePr>
  </w:style>
  <w:style w:type="table" w:customStyle="1" w:styleId="GridTable5Dark1">
    <w:name w:val="Grid Table 5 Dark1"/>
    <w:aliases w:val="Ryerson table"/>
    <w:basedOn w:val="TableNormal"/>
    <w:uiPriority w:val="50"/>
    <w:rsid w:val="00F12059"/>
    <w:pPr>
      <w:contextualSpacing/>
    </w:pPr>
    <w:rPr>
      <w:rFonts w:ascii="Arial" w:hAnsi="Arial"/>
      <w:sz w:val="22"/>
    </w:rPr>
    <w:tblPr>
      <w:tblStyleRowBandSize w:val="1"/>
      <w:tblStyleColBandSize w:val="1"/>
      <w:tblBorders>
        <w:top w:val="single" w:sz="4" w:space="0" w:color="AEAAAA" w:themeColor="background2" w:themeShade="BF"/>
        <w:left w:val="single" w:sz="4" w:space="0" w:color="AEAAAA" w:themeColor="background2" w:themeShade="BF"/>
        <w:bottom w:val="single" w:sz="4" w:space="0" w:color="AEAAAA" w:themeColor="background2" w:themeShade="BF"/>
        <w:right w:val="single" w:sz="4" w:space="0" w:color="AEAAAA" w:themeColor="background2" w:themeShade="BF"/>
        <w:insideH w:val="single" w:sz="4" w:space="0" w:color="AEAAAA" w:themeColor="background2" w:themeShade="BF"/>
        <w:insideV w:val="single" w:sz="4" w:space="0" w:color="AEAAAA" w:themeColor="background2" w:themeShade="BF"/>
      </w:tblBorders>
    </w:tblPr>
    <w:trPr>
      <w:cantSplit/>
    </w:trPr>
    <w:tcPr>
      <w:shd w:val="clear" w:color="auto" w:fill="CCCCCC" w:themeFill="text1" w:themeFillTint="33"/>
      <w:tcMar>
        <w:top w:w="85" w:type="dxa"/>
        <w:left w:w="85" w:type="dxa"/>
        <w:bottom w:w="85" w:type="dxa"/>
        <w:right w:w="85" w:type="dxa"/>
      </w:tcMar>
      <w:vAlign w:val="center"/>
    </w:tcPr>
    <w:tblStylePr w:type="firstRow">
      <w:pPr>
        <w:wordWrap/>
        <w:spacing w:afterLines="0" w:line="240" w:lineRule="auto"/>
        <w:contextualSpacing/>
      </w:pPr>
      <w:rPr>
        <w:rFonts w:ascii="Arial" w:hAnsi="Arial"/>
        <w:b/>
        <w:bCs/>
        <w:color w:val="FFFFFF" w:themeColor="background1"/>
        <w:sz w:val="22"/>
      </w:rPr>
      <w:tblPr/>
      <w:trPr>
        <w:cantSplit w:val="0"/>
        <w:tblHeader/>
      </w:trPr>
      <w:tcPr>
        <w:tcBorders>
          <w:top w:val="single" w:sz="6" w:space="0" w:color="FFFFFF" w:themeColor="background1"/>
          <w:left w:val="single" w:sz="6" w:space="0" w:color="FFFFFF" w:themeColor="background1"/>
          <w:bottom w:val="single" w:sz="18" w:space="0" w:color="FFFFFF" w:themeColor="background1"/>
          <w:right w:val="single" w:sz="6" w:space="0" w:color="FFFFFF" w:themeColor="background1"/>
          <w:insideH w:val="nil"/>
          <w:insideV w:val="single" w:sz="6" w:space="0" w:color="FFFFFF" w:themeColor="background1"/>
          <w:tl2br w:val="nil"/>
          <w:tr2bl w:val="nil"/>
        </w:tcBorders>
        <w:shd w:val="clear" w:color="auto" w:fill="004C9B"/>
      </w:tcPr>
    </w:tblStylePr>
    <w:tblStylePr w:type="lastRow">
      <w:rPr>
        <w:b/>
        <w:bCs/>
        <w:color w:val="FFFFFF" w:themeColor="background1"/>
      </w:rPr>
      <w:tblPr/>
      <w:tcPr>
        <w:shd w:val="clear" w:color="auto" w:fill="0077DC"/>
      </w:tcPr>
    </w:tblStylePr>
    <w:tblStylePr w:type="firstCol">
      <w:rPr>
        <w:rFonts w:ascii="Arial" w:hAnsi="Arial"/>
        <w:b/>
        <w:bCs/>
        <w:color w:val="FFFFFF" w:themeColor="background1"/>
      </w:rPr>
      <w:tblPr/>
      <w:tcPr>
        <w:shd w:val="clear" w:color="auto" w:fill="0077DC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rPr>
        <w:rFonts w:ascii="Arial" w:hAnsi="Arial"/>
        <w:color w:val="auto"/>
        <w:sz w:val="22"/>
      </w:rPr>
      <w:tblPr/>
      <w:tcPr>
        <w:shd w:val="clear" w:color="auto" w:fill="D9D9D9"/>
      </w:tcPr>
    </w:tblStylePr>
    <w:tblStylePr w:type="band2Horz">
      <w:rPr>
        <w:rFonts w:ascii="Arial" w:hAnsi="Arial"/>
        <w:sz w:val="22"/>
      </w:rPr>
      <w:tblPr/>
      <w:tcPr>
        <w:shd w:val="clear" w:color="auto" w:fill="FFFFFF" w:themeFill="background1"/>
      </w:tcPr>
    </w:tblStylePr>
  </w:style>
  <w:style w:type="table" w:customStyle="1" w:styleId="GridTable5Dark-Accent61">
    <w:name w:val="Grid Table 5 Dark - Accent 61"/>
    <w:basedOn w:val="TableNormal"/>
    <w:uiPriority w:val="50"/>
    <w:rsid w:val="005C45A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FFD6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A4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A4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A4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A44" w:themeFill="accent6"/>
      </w:tcPr>
    </w:tblStylePr>
    <w:tblStylePr w:type="band1Vert">
      <w:tblPr/>
      <w:tcPr>
        <w:shd w:val="clear" w:color="auto" w:fill="70FFAE" w:themeFill="accent6" w:themeFillTint="66"/>
      </w:tcPr>
    </w:tblStylePr>
    <w:tblStylePr w:type="band1Horz">
      <w:tblPr/>
      <w:tcPr>
        <w:shd w:val="clear" w:color="auto" w:fill="70FFAE" w:themeFill="accent6" w:themeFillTint="66"/>
      </w:tcPr>
    </w:tblStylePr>
  </w:style>
  <w:style w:type="paragraph" w:styleId="Title">
    <w:name w:val="Title"/>
    <w:basedOn w:val="Normal"/>
    <w:next w:val="Subtitle"/>
    <w:link w:val="TitleChar"/>
    <w:uiPriority w:val="10"/>
    <w:qFormat/>
    <w:rsid w:val="00D70AA0"/>
    <w:pPr>
      <w:spacing w:before="400" w:after="300" w:line="240" w:lineRule="auto"/>
      <w:contextualSpacing/>
    </w:pPr>
    <w:rPr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AA0"/>
    <w:rPr>
      <w:rFonts w:ascii="Arial" w:hAnsi="Arial"/>
      <w:b/>
      <w:spacing w:val="-10"/>
      <w:kern w:val="28"/>
      <w:sz w:val="56"/>
      <w:szCs w:val="56"/>
    </w:rPr>
  </w:style>
  <w:style w:type="table" w:styleId="MediumGrid3-Accent2">
    <w:name w:val="Medium Grid 3 Accent 2"/>
    <w:basedOn w:val="TableNormal"/>
    <w:uiPriority w:val="42"/>
    <w:rsid w:val="002C635D"/>
    <w:rPr>
      <w:rFonts w:eastAsiaTheme="minorHAnsi" w:cs="Times New Roman"/>
      <w:kern w:val="24"/>
      <w:sz w:val="23"/>
      <w:szCs w:val="20"/>
      <w:lang w:val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C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72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72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72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72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8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880" w:themeFill="accent2" w:themeFillTint="7F"/>
      </w:tcPr>
    </w:tblStylePr>
  </w:style>
  <w:style w:type="paragraph" w:styleId="TOAHeading">
    <w:name w:val="toa heading"/>
    <w:basedOn w:val="Normal"/>
    <w:next w:val="Normal"/>
    <w:uiPriority w:val="99"/>
    <w:unhideWhenUsed/>
    <w:rsid w:val="007D430C"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ListParagraph">
    <w:name w:val="List Paragraph"/>
    <w:basedOn w:val="Normal"/>
    <w:uiPriority w:val="34"/>
    <w:rsid w:val="00B24DC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320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200C"/>
    <w:rPr>
      <w:color w:val="954F72" w:themeColor="followedHyperlink"/>
      <w:u w:val="single"/>
    </w:rPr>
  </w:style>
  <w:style w:type="character" w:customStyle="1" w:styleId="epub-sectiontitle">
    <w:name w:val="epub-section__title"/>
    <w:basedOn w:val="DefaultParagraphFont"/>
    <w:rsid w:val="002D45EE"/>
  </w:style>
  <w:style w:type="character" w:customStyle="1" w:styleId="dot-separator">
    <w:name w:val="dot-separator"/>
    <w:basedOn w:val="DefaultParagraphFont"/>
    <w:rsid w:val="002D45EE"/>
  </w:style>
  <w:style w:type="character" w:customStyle="1" w:styleId="epub-sectiondate">
    <w:name w:val="epub-section__date"/>
    <w:basedOn w:val="DefaultParagraphFont"/>
    <w:rsid w:val="002D45EE"/>
  </w:style>
  <w:style w:type="character" w:customStyle="1" w:styleId="epub-sectionpagerange">
    <w:name w:val="epub-section__pagerange"/>
    <w:basedOn w:val="DefaultParagraphFont"/>
    <w:rsid w:val="002D45EE"/>
  </w:style>
  <w:style w:type="paragraph" w:customStyle="1" w:styleId="itemcitation">
    <w:name w:val="item_citation"/>
    <w:basedOn w:val="Normal"/>
    <w:rsid w:val="000470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val="en-US"/>
    </w:rPr>
  </w:style>
  <w:style w:type="paragraph" w:customStyle="1" w:styleId="officialurl">
    <w:name w:val="official_url"/>
    <w:basedOn w:val="Normal"/>
    <w:rsid w:val="000470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1D5648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8928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8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3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4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8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5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3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6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541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39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6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6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1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98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kaggle.com/gpreda/covid19-tweet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lu\AppData\Local\Temp\Temp1_Report-Templates%20(1).zip\Report-Templates\Report-Template-Word.dotx" TargetMode="External"/></Relationships>
</file>

<file path=word/theme/theme1.xml><?xml version="1.0" encoding="utf-8"?>
<a:theme xmlns:a="http://schemas.openxmlformats.org/drawingml/2006/main" name="Office Theme">
  <a:themeElements>
    <a:clrScheme name="Ryerson colour palet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4C9B"/>
      </a:accent1>
      <a:accent2>
        <a:srgbClr val="FF7200"/>
      </a:accent2>
      <a:accent3>
        <a:srgbClr val="5BC2F4"/>
      </a:accent3>
      <a:accent4>
        <a:srgbClr val="FFC609"/>
      </a:accent4>
      <a:accent5>
        <a:srgbClr val="999999"/>
      </a:accent5>
      <a:accent6>
        <a:srgbClr val="009A44"/>
      </a:accent6>
      <a:hlink>
        <a:srgbClr val="004C9B"/>
      </a:hlink>
      <a:folHlink>
        <a:srgbClr val="954F72"/>
      </a:folHlink>
    </a:clrScheme>
    <a:fontScheme name="HR Template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Lir12</b:Tag>
    <b:SourceType>Book</b:SourceType>
    <b:Guid>{8304F5D9-7755-4C70-87BB-1126B3D486CD}</b:Guid>
    <b:Author>
      <b:Author>
        <b:NameList>
          <b:Person>
            <b:Last>Lir</b:Last>
            <b:First>Bing</b:First>
          </b:Person>
        </b:NameList>
      </b:Author>
    </b:Author>
    <b:Title>Sentiment Analysis and Text Mining</b:Title>
    <b:Year>May 2012</b:Year>
    <b:Publisher>Morgan and Claypool Publishers</b:Publisher>
    <b:RefOrder>1</b:RefOrder>
  </b:Source>
</b:Sources>
</file>

<file path=customXml/itemProps1.xml><?xml version="1.0" encoding="utf-8"?>
<ds:datastoreItem xmlns:ds="http://schemas.openxmlformats.org/officeDocument/2006/customXml" ds:itemID="{D40E02AA-B593-47A6-8018-06EDBE523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Report-Template-Word.dotx</Template>
  <TotalTime>5530</TotalTime>
  <Pages>19</Pages>
  <Words>700</Words>
  <Characters>3994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        Data description	3</vt:lpstr>
      <vt:lpstr>        Data Visualization and Summarization	8</vt:lpstr>
      <vt:lpstr>        Data Cleaning and Processing	13</vt:lpstr>
      <vt:lpstr>Initial Results</vt:lpstr>
      <vt:lpstr>    Data description</vt:lpstr>
      <vt:lpstr>        Overview of the Dataset</vt:lpstr>
      <vt:lpstr>        Missing Values </vt:lpstr>
      <vt:lpstr>        Variables</vt:lpstr>
      <vt:lpstr>    Data Visualization and Summarization</vt:lpstr>
      <vt:lpstr>    Data Cleaning and Processing</vt:lpstr>
    </vt:vector>
  </TitlesOfParts>
  <Company>Ryerson University</Company>
  <LinksUpToDate>false</LinksUpToDate>
  <CharactersWithSpaces>4685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Huong Lu</dc:creator>
  <cp:lastModifiedBy>Bala Vinayagam</cp:lastModifiedBy>
  <cp:revision>329</cp:revision>
  <cp:lastPrinted>2016-05-18T13:48:00Z</cp:lastPrinted>
  <dcterms:created xsi:type="dcterms:W3CDTF">2022-02-10T16:31:00Z</dcterms:created>
  <dcterms:modified xsi:type="dcterms:W3CDTF">2022-03-08T03:09:00Z</dcterms:modified>
</cp:coreProperties>
</file>